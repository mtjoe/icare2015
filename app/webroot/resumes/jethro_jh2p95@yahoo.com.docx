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4A0" w:firstRow="1" w:lastRow="0" w:firstColumn="1" w:lastColumn="0" w:noHBand="0" w:noVBand="1"/>
      </w:tblPr>
      <w:tblGrid>
        <w:gridCol w:w="173"/>
        <w:gridCol w:w="352"/>
        <w:gridCol w:w="10275"/>
      </w:tblGrid>
      <w:tr w:rsidR="009C1A99" w14:paraId="554B3E2C" w14:textId="77777777">
        <w:tc>
          <w:tcPr>
            <w:tcW w:w="173" w:type="dxa"/>
            <w:shd w:val="clear" w:color="auto" w:fill="4D4D4D" w:themeFill="accent6"/>
          </w:tcPr>
          <w:p w14:paraId="18A812E2" w14:textId="77777777" w:rsidR="009C1A99" w:rsidRDefault="009C1A99"/>
        </w:tc>
        <w:tc>
          <w:tcPr>
            <w:tcW w:w="352" w:type="dxa"/>
          </w:tcPr>
          <w:p w14:paraId="02E92DF0" w14:textId="77777777" w:rsidR="009C1A99" w:rsidRDefault="009C1A99"/>
        </w:tc>
        <w:tc>
          <w:tcPr>
            <w:tcW w:w="10275" w:type="dxa"/>
          </w:tcPr>
          <w:p w14:paraId="46940EC1" w14:textId="77777777" w:rsidR="009C1A99" w:rsidRDefault="00A87D11">
            <w:pPr>
              <w:pStyle w:val="Heading1"/>
            </w:pPr>
            <w:r>
              <w:t>Objective</w:t>
            </w:r>
          </w:p>
          <w:sdt>
            <w:sdtPr>
              <w:id w:val="9459735"/>
              <w:placeholder>
                <w:docPart w:val="EB649FC81EA17342BD39E347F0AA86C5"/>
              </w:placeholder>
            </w:sdtPr>
            <w:sdtEndPr/>
            <w:sdtContent>
              <w:p w14:paraId="3906CF4B" w14:textId="77777777" w:rsidR="009C1A99" w:rsidRDefault="00035C57" w:rsidP="00DC68F3">
                <w:pPr>
                  <w:pStyle w:val="BodyText"/>
                </w:pPr>
                <w:r>
                  <w:t xml:space="preserve">I am looking forward to work in </w:t>
                </w:r>
                <w:r w:rsidR="00DC68F3">
                  <w:t xml:space="preserve">industry related with </w:t>
                </w:r>
                <w:r>
                  <w:t xml:space="preserve">mining, </w:t>
                </w:r>
                <w:r w:rsidR="00DC68F3">
                  <w:t xml:space="preserve">petroleum, </w:t>
                </w:r>
                <w:r w:rsidR="003A22FF">
                  <w:t>geothermal</w:t>
                </w:r>
                <w:r w:rsidR="00DC68F3">
                  <w:t xml:space="preserve"> and natural resources</w:t>
                </w:r>
                <w:r>
                  <w:t>.</w:t>
                </w:r>
                <w:r w:rsidR="003A22FF">
                  <w:t xml:space="preserve"> I also plan to obtain master degree on geothermal after finishing my bachelor degree. </w:t>
                </w:r>
              </w:p>
            </w:sdtContent>
          </w:sdt>
        </w:tc>
      </w:tr>
      <w:tr w:rsidR="009C1A99" w14:paraId="4D74E0FD" w14:textId="77777777">
        <w:trPr>
          <w:trHeight w:hRule="exact" w:val="288"/>
        </w:trPr>
        <w:tc>
          <w:tcPr>
            <w:tcW w:w="173" w:type="dxa"/>
          </w:tcPr>
          <w:p w14:paraId="429CF43A" w14:textId="77777777" w:rsidR="009C1A99" w:rsidRDefault="009C1A99"/>
        </w:tc>
        <w:tc>
          <w:tcPr>
            <w:tcW w:w="352" w:type="dxa"/>
          </w:tcPr>
          <w:p w14:paraId="1A523189" w14:textId="77777777" w:rsidR="009C1A99" w:rsidRDefault="009C1A99"/>
        </w:tc>
        <w:tc>
          <w:tcPr>
            <w:tcW w:w="10275" w:type="dxa"/>
          </w:tcPr>
          <w:p w14:paraId="5E430DCA" w14:textId="77777777" w:rsidR="009C1A99" w:rsidRDefault="009C1A99"/>
        </w:tc>
      </w:tr>
      <w:tr w:rsidR="009C1A99" w14:paraId="0CAB0500" w14:textId="77777777">
        <w:tc>
          <w:tcPr>
            <w:tcW w:w="173" w:type="dxa"/>
            <w:shd w:val="clear" w:color="auto" w:fill="5F5F5F" w:themeFill="accent5"/>
          </w:tcPr>
          <w:p w14:paraId="17E82540" w14:textId="77777777" w:rsidR="009C1A99" w:rsidRDefault="009C1A99"/>
        </w:tc>
        <w:tc>
          <w:tcPr>
            <w:tcW w:w="352" w:type="dxa"/>
          </w:tcPr>
          <w:p w14:paraId="3FE9CBD6" w14:textId="77777777" w:rsidR="009C1A99" w:rsidRDefault="009C1A99"/>
        </w:tc>
        <w:tc>
          <w:tcPr>
            <w:tcW w:w="10275" w:type="dxa"/>
          </w:tcPr>
          <w:p w14:paraId="073DA471" w14:textId="77777777" w:rsidR="009C1A99" w:rsidRDefault="003366AC">
            <w:pPr>
              <w:pStyle w:val="Heading1"/>
            </w:pPr>
            <w:r>
              <w:t>Organizations</w:t>
            </w:r>
          </w:p>
          <w:p w14:paraId="62DA3267" w14:textId="77777777" w:rsidR="009C1A99" w:rsidRDefault="00ED7E68">
            <w:pPr>
              <w:pStyle w:val="Heading2"/>
            </w:pPr>
            <w:sdt>
              <w:sdtPr>
                <w:id w:val="9459739"/>
                <w:placeholder>
                  <w:docPart w:val="4FE2E411A567704180B2BCBA96A369E3"/>
                </w:placeholder>
              </w:sdtPr>
              <w:sdtEndPr/>
              <w:sdtContent>
                <w:hyperlink r:id="rId8" w:history="1">
                  <w:r w:rsidR="003366AC" w:rsidRPr="003366AC">
                    <w:rPr>
                      <w:rStyle w:val="Hyperlink"/>
                    </w:rPr>
                    <w:t>Melbourne University Indonesian Student Association</w:t>
                  </w:r>
                </w:hyperlink>
              </w:sdtContent>
            </w:sdt>
            <w:r w:rsidR="00A87D11">
              <w:tab/>
            </w:r>
            <w:r w:rsidR="003366AC">
              <w:t>August 2013 - Present</w:t>
            </w:r>
          </w:p>
          <w:sdt>
            <w:sdtPr>
              <w:id w:val="9459741"/>
              <w:placeholder>
                <w:docPart w:val="87E554406CF40B4D81D7751F1466029E"/>
              </w:placeholder>
            </w:sdtPr>
            <w:sdtEndPr/>
            <w:sdtContent>
              <w:p w14:paraId="67CC91D3" w14:textId="347570CC" w:rsidR="009C1A99" w:rsidRDefault="00421A51" w:rsidP="00421A51">
                <w:pPr>
                  <w:pStyle w:val="BodyText"/>
                  <w:numPr>
                    <w:ilvl w:val="0"/>
                    <w:numId w:val="12"/>
                  </w:numPr>
                </w:pPr>
                <w:r>
                  <w:t>Position: Member</w:t>
                </w:r>
              </w:p>
            </w:sdtContent>
          </w:sdt>
          <w:p w14:paraId="2E0347E3" w14:textId="3295098F" w:rsidR="009C1A99" w:rsidRPr="00222E29" w:rsidRDefault="00ED7E68">
            <w:pPr>
              <w:pStyle w:val="Heading2"/>
              <w:rPr>
                <w:color w:val="auto"/>
              </w:rPr>
            </w:pPr>
            <w:sdt>
              <w:sdtPr>
                <w:rPr>
                  <w:color w:val="auto"/>
                </w:rPr>
                <w:id w:val="9459744"/>
                <w:placeholder>
                  <w:docPart w:val="929E7BB89DD1C0479876B6A1CB8342CB"/>
                </w:placeholder>
              </w:sdtPr>
              <w:sdtEndPr/>
              <w:sdtContent>
                <w:hyperlink r:id="rId9" w:history="1">
                  <w:r w:rsidR="003366AC" w:rsidRPr="00222E29">
                    <w:rPr>
                      <w:rStyle w:val="Hyperlink"/>
                      <w:color w:val="auto"/>
                    </w:rPr>
                    <w:t xml:space="preserve">Free Medication </w:t>
                  </w:r>
                  <w:r w:rsidR="00C61CD2" w:rsidRPr="00222E29">
                    <w:rPr>
                      <w:rStyle w:val="Hyperlink"/>
                      <w:color w:val="auto"/>
                    </w:rPr>
                    <w:t>Project</w:t>
                  </w:r>
                  <w:r w:rsidR="003366AC" w:rsidRPr="00222E29">
                    <w:rPr>
                      <w:rStyle w:val="Hyperlink"/>
                      <w:color w:val="auto"/>
                    </w:rPr>
                    <w:t xml:space="preserve"> (Binus Simprug)</w:t>
                  </w:r>
                </w:hyperlink>
              </w:sdtContent>
            </w:sdt>
            <w:r w:rsidR="00A87D11" w:rsidRPr="00222E29">
              <w:rPr>
                <w:color w:val="auto"/>
              </w:rPr>
              <w:tab/>
            </w:r>
            <w:r w:rsidR="003366AC" w:rsidRPr="00222E29">
              <w:rPr>
                <w:color w:val="auto"/>
              </w:rPr>
              <w:t>September 2012 – December 2012</w:t>
            </w:r>
          </w:p>
          <w:sdt>
            <w:sdtPr>
              <w:id w:val="9459745"/>
              <w:placeholder>
                <w:docPart w:val="91C02764B8A1454082A7EF7FEBCD255E"/>
              </w:placeholder>
            </w:sdtPr>
            <w:sdtEndPr/>
            <w:sdtContent>
              <w:p w14:paraId="409B7553" w14:textId="77777777" w:rsidR="00811F3C" w:rsidRDefault="00421A51" w:rsidP="00421A51">
                <w:pPr>
                  <w:pStyle w:val="BodyText"/>
                  <w:numPr>
                    <w:ilvl w:val="0"/>
                    <w:numId w:val="12"/>
                  </w:numPr>
                </w:pPr>
                <w:r>
                  <w:t>Position: Secretary and Treasurer</w:t>
                </w:r>
              </w:p>
              <w:p w14:paraId="368CF4F7" w14:textId="629061EF" w:rsidR="00811F3C" w:rsidRDefault="00811F3C" w:rsidP="00421A51">
                <w:pPr>
                  <w:pStyle w:val="BodyText"/>
                  <w:numPr>
                    <w:ilvl w:val="0"/>
                    <w:numId w:val="12"/>
                  </w:numPr>
                </w:pPr>
                <w:r>
                  <w:t>Medical tre</w:t>
                </w:r>
                <w:r w:rsidR="00456806">
                  <w:t xml:space="preserve">atment event for poor people at </w:t>
                </w:r>
                <w:r>
                  <w:t>Cijayanti village, Bogor, Indonesia</w:t>
                </w:r>
              </w:p>
              <w:p w14:paraId="4EE98916" w14:textId="083BD11B" w:rsidR="009C1A99" w:rsidRDefault="00811F3C" w:rsidP="00421A51">
                <w:pPr>
                  <w:pStyle w:val="BodyText"/>
                  <w:numPr>
                    <w:ilvl w:val="0"/>
                    <w:numId w:val="12"/>
                  </w:numPr>
                </w:pPr>
                <w:r>
                  <w:t xml:space="preserve">Responsibilities: </w:t>
                </w:r>
                <w:r w:rsidR="000204AB">
                  <w:t>Organizing weekly appointment and meeting, raising fund for the project through various fundraising event such as litfest 2012 at Binus Simprug and coupon selling, distributing medicines during the project event.</w:t>
                </w:r>
              </w:p>
            </w:sdtContent>
          </w:sdt>
          <w:p w14:paraId="703CDE9E" w14:textId="77777777" w:rsidR="009C1A99" w:rsidRDefault="00ED7E68">
            <w:pPr>
              <w:pStyle w:val="Heading2"/>
            </w:pPr>
            <w:sdt>
              <w:sdtPr>
                <w:id w:val="9459746"/>
                <w:placeholder>
                  <w:docPart w:val="34D036ED622AB1479932D351D0D7E4EE"/>
                </w:placeholder>
              </w:sdtPr>
              <w:sdtEndPr/>
              <w:sdtContent>
                <w:r w:rsidR="003366AC">
                  <w:t>Healthy Kids Club (Binus Simprug)</w:t>
                </w:r>
              </w:sdtContent>
            </w:sdt>
            <w:r w:rsidR="00A87D11">
              <w:tab/>
            </w:r>
            <w:r w:rsidR="003366AC">
              <w:t>August 2012 – December 2012</w:t>
            </w:r>
          </w:p>
          <w:sdt>
            <w:sdtPr>
              <w:id w:val="9459747"/>
              <w:placeholder>
                <w:docPart w:val="E0743EB51564E34CBFAB2E4206E502A0"/>
              </w:placeholder>
            </w:sdtPr>
            <w:sdtEndPr/>
            <w:sdtContent>
              <w:p w14:paraId="79D1B293" w14:textId="77777777" w:rsidR="000204AB" w:rsidRDefault="00421A51" w:rsidP="00421A51">
                <w:pPr>
                  <w:pStyle w:val="BodyText"/>
                  <w:numPr>
                    <w:ilvl w:val="0"/>
                    <w:numId w:val="12"/>
                  </w:numPr>
                </w:pPr>
                <w:r>
                  <w:t>Position: Member of the Teaching Team</w:t>
                </w:r>
              </w:p>
              <w:p w14:paraId="0719B1E1" w14:textId="1A46D73F" w:rsidR="000204AB" w:rsidRDefault="000204AB" w:rsidP="00421A51">
                <w:pPr>
                  <w:pStyle w:val="BodyText"/>
                  <w:numPr>
                    <w:ilvl w:val="0"/>
                    <w:numId w:val="12"/>
                  </w:numPr>
                </w:pPr>
                <w:r>
                  <w:t xml:space="preserve">A club that gives free healthy food to the unfortunate and poor </w:t>
                </w:r>
                <w:r w:rsidR="00DF2331">
                  <w:t xml:space="preserve">toddlers living in </w:t>
                </w:r>
                <w:r w:rsidR="00E47DB0">
                  <w:t xml:space="preserve">the </w:t>
                </w:r>
                <w:r w:rsidR="00DF2331">
                  <w:t>slum areas as well as educating them.</w:t>
                </w:r>
              </w:p>
              <w:p w14:paraId="6A353421" w14:textId="75633828" w:rsidR="009C1A99" w:rsidRDefault="000204AB" w:rsidP="00421A51">
                <w:pPr>
                  <w:pStyle w:val="BodyText"/>
                  <w:numPr>
                    <w:ilvl w:val="0"/>
                    <w:numId w:val="12"/>
                  </w:numPr>
                </w:pPr>
                <w:r>
                  <w:t xml:space="preserve">Responsibilities: </w:t>
                </w:r>
                <w:r w:rsidR="00DF2331">
                  <w:t xml:space="preserve">Teaching </w:t>
                </w:r>
                <w:r w:rsidR="00EF739F">
                  <w:t>mathematics, drawing skills and l</w:t>
                </w:r>
                <w:r w:rsidR="00DF2331">
                  <w:t>anguage</w:t>
                </w:r>
                <w:r w:rsidR="00FF743E">
                  <w:t xml:space="preserve"> (writing and reading)</w:t>
                </w:r>
                <w:r w:rsidR="00DF2331">
                  <w:t xml:space="preserve"> to the toddlers </w:t>
                </w:r>
              </w:p>
            </w:sdtContent>
          </w:sdt>
          <w:p w14:paraId="161DC303" w14:textId="3DDEEB1E" w:rsidR="003366AC" w:rsidRDefault="00ED7E68" w:rsidP="003366AC">
            <w:pPr>
              <w:pStyle w:val="Heading2"/>
            </w:pPr>
            <w:sdt>
              <w:sdtPr>
                <w:id w:val="1323631421"/>
                <w:placeholder>
                  <w:docPart w:val="71D801A5FB45B74BAF75E9492365415C"/>
                </w:placeholder>
              </w:sdtPr>
              <w:sdtEndPr/>
              <w:sdtContent>
                <w:hyperlink r:id="rId10" w:history="1">
                  <w:r w:rsidR="00F039D8">
                    <w:rPr>
                      <w:rStyle w:val="Hyperlink"/>
                    </w:rPr>
                    <w:t>Model United Nation Club</w:t>
                  </w:r>
                  <w:r w:rsidR="003366AC">
                    <w:rPr>
                      <w:rStyle w:val="Hyperlink"/>
                    </w:rPr>
                    <w:t xml:space="preserve"> (Binus Simprug)</w:t>
                  </w:r>
                </w:hyperlink>
              </w:sdtContent>
            </w:sdt>
            <w:r w:rsidR="003366AC">
              <w:tab/>
            </w:r>
            <w:r w:rsidR="00F039D8">
              <w:t>August 2011</w:t>
            </w:r>
            <w:r w:rsidR="003366AC">
              <w:t xml:space="preserve"> – </w:t>
            </w:r>
            <w:r w:rsidR="00F039D8">
              <w:t>May</w:t>
            </w:r>
            <w:r w:rsidR="003366AC">
              <w:t xml:space="preserve"> 2012</w:t>
            </w:r>
          </w:p>
          <w:sdt>
            <w:sdtPr>
              <w:id w:val="-1765296854"/>
              <w:placeholder>
                <w:docPart w:val="CF402E8744DEC04B9E34E797E0D8406E"/>
              </w:placeholder>
            </w:sdtPr>
            <w:sdtEndPr/>
            <w:sdtContent>
              <w:p w14:paraId="7A6E5A2D" w14:textId="5F15E197" w:rsidR="00EF739F" w:rsidRDefault="00421A51" w:rsidP="00421A51">
                <w:pPr>
                  <w:pStyle w:val="BodyText"/>
                  <w:numPr>
                    <w:ilvl w:val="0"/>
                    <w:numId w:val="12"/>
                  </w:numPr>
                </w:pPr>
                <w:r>
                  <w:t xml:space="preserve">Position: </w:t>
                </w:r>
                <w:r w:rsidR="0066558A">
                  <w:t>Delegate, Event Organiz</w:t>
                </w:r>
                <w:r w:rsidR="005856CB">
                  <w:t xml:space="preserve">er and </w:t>
                </w:r>
                <w:r w:rsidR="00F039D8">
                  <w:t>Member</w:t>
                </w:r>
                <w:r>
                  <w:t xml:space="preserve"> </w:t>
                </w:r>
              </w:p>
              <w:p w14:paraId="0436DC2E" w14:textId="5A2EC969" w:rsidR="005856CB" w:rsidRDefault="005856CB" w:rsidP="00421A51">
                <w:pPr>
                  <w:pStyle w:val="BodyText"/>
                  <w:numPr>
                    <w:ilvl w:val="0"/>
                    <w:numId w:val="12"/>
                  </w:numPr>
                </w:pPr>
                <w:r>
                  <w:t>A debating clu</w:t>
                </w:r>
                <w:r w:rsidR="003946A4">
                  <w:t>b (simulation of United Nation C</w:t>
                </w:r>
                <w:r>
                  <w:t>onference for students)</w:t>
                </w:r>
              </w:p>
              <w:p w14:paraId="0ECF0895" w14:textId="41ED9147" w:rsidR="003366AC" w:rsidRDefault="005856CB" w:rsidP="00421A51">
                <w:pPr>
                  <w:pStyle w:val="BodyText"/>
                  <w:numPr>
                    <w:ilvl w:val="0"/>
                    <w:numId w:val="12"/>
                  </w:numPr>
                </w:pPr>
                <w:r>
                  <w:t>Responsibilities: Organised MUN Conference event at Binus International School Simprug held on 2011.</w:t>
                </w:r>
              </w:p>
            </w:sdtContent>
          </w:sdt>
          <w:p w14:paraId="05A6853E" w14:textId="7C9B8BB6" w:rsidR="003366AC" w:rsidRDefault="00ED7E68" w:rsidP="003366AC">
            <w:pPr>
              <w:pStyle w:val="Heading2"/>
            </w:pPr>
            <w:sdt>
              <w:sdtPr>
                <w:id w:val="-501975232"/>
                <w:placeholder>
                  <w:docPart w:val="259B4B2766C5A546A708B3FD1863CA20"/>
                </w:placeholder>
              </w:sdtPr>
              <w:sdtEndPr/>
              <w:sdtContent>
                <w:hyperlink r:id="rId11" w:history="1">
                  <w:r w:rsidR="00F039D8">
                    <w:rPr>
                      <w:rStyle w:val="Hyperlink"/>
                    </w:rPr>
                    <w:t>Prena</w:t>
                  </w:r>
                  <w:r w:rsidR="003366AC" w:rsidRPr="003366AC">
                    <w:rPr>
                      <w:rStyle w:val="Hyperlink"/>
                    </w:rPr>
                    <w:t xml:space="preserve">gen "Berobat Gratis" </w:t>
                  </w:r>
                  <w:r w:rsidR="00FC0CE2">
                    <w:rPr>
                      <w:rStyle w:val="Hyperlink"/>
                    </w:rPr>
                    <w:t>2011</w:t>
                  </w:r>
                  <w:r w:rsidR="003366AC" w:rsidRPr="003366AC">
                    <w:rPr>
                      <w:rStyle w:val="Hyperlink"/>
                    </w:rPr>
                    <w:t>(Binus Simprug)</w:t>
                  </w:r>
                </w:hyperlink>
              </w:sdtContent>
            </w:sdt>
            <w:r w:rsidR="003366AC">
              <w:tab/>
              <w:t>December 2011</w:t>
            </w:r>
          </w:p>
          <w:sdt>
            <w:sdtPr>
              <w:id w:val="737665269"/>
              <w:placeholder>
                <w:docPart w:val="C96073EC09D472458CCD44E97F4E6C5B"/>
              </w:placeholder>
            </w:sdtPr>
            <w:sdtEndPr/>
            <w:sdtContent>
              <w:p w14:paraId="363751BB" w14:textId="77777777" w:rsidR="005856CB" w:rsidRDefault="00421A51" w:rsidP="00421A51">
                <w:pPr>
                  <w:pStyle w:val="BodyText"/>
                  <w:numPr>
                    <w:ilvl w:val="0"/>
                    <w:numId w:val="12"/>
                  </w:numPr>
                </w:pPr>
                <w:r>
                  <w:t>Position: Volunteer</w:t>
                </w:r>
              </w:p>
              <w:p w14:paraId="0CA01EA6" w14:textId="513AE225" w:rsidR="005856CB" w:rsidRDefault="004A731D" w:rsidP="00421A51">
                <w:pPr>
                  <w:pStyle w:val="BodyText"/>
                  <w:numPr>
                    <w:ilvl w:val="0"/>
                    <w:numId w:val="12"/>
                  </w:numPr>
                </w:pPr>
                <w:r>
                  <w:t>A m</w:t>
                </w:r>
                <w:r w:rsidR="005856CB">
                  <w:t>edical treatment event for pregnant women and poor people</w:t>
                </w:r>
                <w:r w:rsidR="00456806">
                  <w:t xml:space="preserve"> in Marunda, North Jakarta</w:t>
                </w:r>
                <w:r w:rsidR="003946A4">
                  <w:t xml:space="preserve"> </w:t>
                </w:r>
              </w:p>
              <w:p w14:paraId="60525451" w14:textId="29BE8279" w:rsidR="003366AC" w:rsidRDefault="005856CB" w:rsidP="00421A51">
                <w:pPr>
                  <w:pStyle w:val="BodyText"/>
                  <w:numPr>
                    <w:ilvl w:val="0"/>
                    <w:numId w:val="12"/>
                  </w:numPr>
                </w:pPr>
                <w:r>
                  <w:t>Responsibilities: Distributing medicines during the event</w:t>
                </w:r>
              </w:p>
            </w:sdtContent>
          </w:sdt>
          <w:p w14:paraId="51799B7D" w14:textId="09250B0E" w:rsidR="003366AC" w:rsidRDefault="00ED7E68" w:rsidP="003366AC">
            <w:pPr>
              <w:pStyle w:val="Heading2"/>
            </w:pPr>
            <w:sdt>
              <w:sdtPr>
                <w:id w:val="1911962914"/>
                <w:placeholder>
                  <w:docPart w:val="256189D0BB6EAE4AAC2BD9A512467E9F"/>
                </w:placeholder>
              </w:sdtPr>
              <w:sdtEndPr/>
              <w:sdtContent>
                <w:hyperlink r:id="rId12" w:history="1">
                  <w:r w:rsidR="00F039D8">
                    <w:rPr>
                      <w:rStyle w:val="Hyperlink"/>
                    </w:rPr>
                    <w:t>HOPE Walk-A-Thon</w:t>
                  </w:r>
                  <w:r w:rsidR="003366AC">
                    <w:rPr>
                      <w:rStyle w:val="Hyperlink"/>
                    </w:rPr>
                    <w:t xml:space="preserve"> "STOP TB</w:t>
                  </w:r>
                  <w:r w:rsidR="00FC0CE2">
                    <w:rPr>
                      <w:rStyle w:val="Hyperlink"/>
                    </w:rPr>
                    <w:t>"</w:t>
                  </w:r>
                  <w:r w:rsidR="00F039D8">
                    <w:rPr>
                      <w:rStyle w:val="Hyperlink"/>
                    </w:rPr>
                    <w:t xml:space="preserve"> 2012</w:t>
                  </w:r>
                  <w:r w:rsidR="003366AC" w:rsidRPr="003366AC">
                    <w:rPr>
                      <w:rStyle w:val="Hyperlink"/>
                    </w:rPr>
                    <w:t>(Binus Simprug)</w:t>
                  </w:r>
                </w:hyperlink>
              </w:sdtContent>
            </w:sdt>
            <w:r w:rsidR="003366AC">
              <w:tab/>
            </w:r>
            <w:r w:rsidR="00D8008F">
              <w:t>25-March-</w:t>
            </w:r>
            <w:r w:rsidR="003366AC">
              <w:t>2012</w:t>
            </w:r>
          </w:p>
          <w:sdt>
            <w:sdtPr>
              <w:id w:val="-1859183422"/>
              <w:placeholder>
                <w:docPart w:val="C904291C685ED745B09C9DC320A32AB2"/>
              </w:placeholder>
            </w:sdtPr>
            <w:sdtEndPr/>
            <w:sdtContent>
              <w:p w14:paraId="51EB3605" w14:textId="77777777" w:rsidR="005856CB" w:rsidRDefault="00421A51" w:rsidP="00421A51">
                <w:pPr>
                  <w:pStyle w:val="BodyText"/>
                  <w:numPr>
                    <w:ilvl w:val="0"/>
                    <w:numId w:val="12"/>
                  </w:numPr>
                </w:pPr>
                <w:r>
                  <w:t>Position: Person in Charge for Marble Chopstick Game Booth</w:t>
                </w:r>
              </w:p>
              <w:p w14:paraId="6024D87E" w14:textId="673BA564" w:rsidR="005856CB" w:rsidRDefault="005856CB" w:rsidP="00421A51">
                <w:pPr>
                  <w:pStyle w:val="BodyText"/>
                  <w:numPr>
                    <w:ilvl w:val="0"/>
                    <w:numId w:val="12"/>
                  </w:numPr>
                </w:pPr>
                <w:r>
                  <w:lastRenderedPageBreak/>
                  <w:t>A Marathon event to raise fund for unfortunate people who</w:t>
                </w:r>
                <w:r w:rsidR="00E55E9A">
                  <w:t xml:space="preserve"> suffer</w:t>
                </w:r>
                <w:r>
                  <w:t xml:space="preserve"> from tuberculosis disease</w:t>
                </w:r>
              </w:p>
              <w:p w14:paraId="414EF21C" w14:textId="70736D96" w:rsidR="003366AC" w:rsidRDefault="005856CB" w:rsidP="00421A51">
                <w:pPr>
                  <w:pStyle w:val="BodyText"/>
                  <w:numPr>
                    <w:ilvl w:val="0"/>
                    <w:numId w:val="12"/>
                  </w:numPr>
                </w:pPr>
                <w:r>
                  <w:t xml:space="preserve">Responsibilities: </w:t>
                </w:r>
                <w:r w:rsidR="000B2528">
                  <w:t xml:space="preserve">Raise fund through Marble Chopstick Game and in charge of the game. </w:t>
                </w:r>
              </w:p>
            </w:sdtContent>
          </w:sdt>
        </w:tc>
      </w:tr>
      <w:tr w:rsidR="009C1A99" w14:paraId="786A9DF1" w14:textId="77777777">
        <w:trPr>
          <w:trHeight w:hRule="exact" w:val="288"/>
        </w:trPr>
        <w:tc>
          <w:tcPr>
            <w:tcW w:w="173" w:type="dxa"/>
          </w:tcPr>
          <w:p w14:paraId="17EB88E6" w14:textId="589E84CB" w:rsidR="009C1A99" w:rsidRDefault="009C1A99"/>
        </w:tc>
        <w:tc>
          <w:tcPr>
            <w:tcW w:w="352" w:type="dxa"/>
          </w:tcPr>
          <w:p w14:paraId="41EFA65D" w14:textId="77777777" w:rsidR="009C1A99" w:rsidRDefault="009C1A99"/>
        </w:tc>
        <w:tc>
          <w:tcPr>
            <w:tcW w:w="10275" w:type="dxa"/>
          </w:tcPr>
          <w:p w14:paraId="21CE0A37" w14:textId="77777777" w:rsidR="009C1A99" w:rsidRDefault="009C1A99"/>
        </w:tc>
      </w:tr>
      <w:tr w:rsidR="009C1A99" w14:paraId="4D206503" w14:textId="77777777">
        <w:tc>
          <w:tcPr>
            <w:tcW w:w="173" w:type="dxa"/>
            <w:shd w:val="clear" w:color="auto" w:fill="808080" w:themeFill="accent4"/>
          </w:tcPr>
          <w:p w14:paraId="2D3A2F12" w14:textId="77777777" w:rsidR="009C1A99" w:rsidRDefault="009C1A99"/>
        </w:tc>
        <w:tc>
          <w:tcPr>
            <w:tcW w:w="352" w:type="dxa"/>
          </w:tcPr>
          <w:p w14:paraId="2C2C9D95" w14:textId="77777777" w:rsidR="009C1A99" w:rsidRDefault="009C1A99"/>
        </w:tc>
        <w:tc>
          <w:tcPr>
            <w:tcW w:w="10275" w:type="dxa"/>
          </w:tcPr>
          <w:p w14:paraId="46A62104" w14:textId="77777777" w:rsidR="009C1A99" w:rsidRDefault="00A87D11">
            <w:pPr>
              <w:pStyle w:val="Heading1"/>
            </w:pPr>
            <w:r>
              <w:t>Education</w:t>
            </w:r>
          </w:p>
          <w:p w14:paraId="6E4D5FA8" w14:textId="4D424D1D" w:rsidR="009C1A99" w:rsidRDefault="00ED7E68">
            <w:pPr>
              <w:pStyle w:val="Heading2"/>
            </w:pPr>
            <w:sdt>
              <w:sdtPr>
                <w:id w:val="9459748"/>
                <w:placeholder>
                  <w:docPart w:val="E6E035786310F544BAAC8114F0C3325E"/>
                </w:placeholder>
              </w:sdtPr>
              <w:sdtEndPr/>
              <w:sdtContent>
                <w:r w:rsidR="003366AC">
                  <w:t>University of Melbourne</w:t>
                </w:r>
              </w:sdtContent>
            </w:sdt>
            <w:r w:rsidR="00A87D11">
              <w:tab/>
            </w:r>
            <w:r w:rsidR="003366AC">
              <w:t>29</w:t>
            </w:r>
            <w:r w:rsidR="00B00763">
              <w:t xml:space="preserve">/07/2013 </w:t>
            </w:r>
            <w:r w:rsidR="003A22FF">
              <w:t>–</w:t>
            </w:r>
            <w:r w:rsidR="00B00763">
              <w:t xml:space="preserve"> </w:t>
            </w:r>
            <w:r w:rsidR="00E55E9A">
              <w:t>30/06/2016</w:t>
            </w:r>
            <w:r w:rsidR="003A22FF">
              <w:t xml:space="preserve"> (Expected)</w:t>
            </w:r>
          </w:p>
          <w:sdt>
            <w:sdtPr>
              <w:id w:val="9459749"/>
              <w:placeholder>
                <w:docPart w:val="960AB94C8A478249B5E635B140810BAA"/>
              </w:placeholder>
            </w:sdtPr>
            <w:sdtEndPr/>
            <w:sdtContent>
              <w:p w14:paraId="295B9BA1" w14:textId="77777777" w:rsidR="009C1A99" w:rsidRDefault="00035C57" w:rsidP="00035C57">
                <w:pPr>
                  <w:pStyle w:val="BodyText"/>
                  <w:numPr>
                    <w:ilvl w:val="0"/>
                    <w:numId w:val="11"/>
                  </w:numPr>
                </w:pPr>
                <w:r>
                  <w:t>Degree: Bachelor of Science (BSc), Geology</w:t>
                </w:r>
              </w:p>
            </w:sdtContent>
          </w:sdt>
          <w:p w14:paraId="3A6E4309" w14:textId="221E6D36" w:rsidR="009C1A99" w:rsidRDefault="00ED7E68">
            <w:pPr>
              <w:pStyle w:val="Heading2"/>
            </w:pPr>
            <w:sdt>
              <w:sdtPr>
                <w:id w:val="9459752"/>
                <w:placeholder>
                  <w:docPart w:val="6DC87D6DEA1FCD48860F4D6C74420431"/>
                </w:placeholder>
              </w:sdtPr>
              <w:sdtEndPr/>
              <w:sdtContent>
                <w:r w:rsidR="00B00763">
                  <w:t>Binus International School Simprug</w:t>
                </w:r>
              </w:sdtContent>
            </w:sdt>
            <w:r w:rsidR="00A87D11">
              <w:tab/>
            </w:r>
            <w:r w:rsidR="003A22FF">
              <w:t xml:space="preserve">August </w:t>
            </w:r>
            <w:r w:rsidR="00B00763">
              <w:t xml:space="preserve">2010 </w:t>
            </w:r>
            <w:r w:rsidR="003A22FF">
              <w:t>–</w:t>
            </w:r>
            <w:r w:rsidR="00B00763">
              <w:t xml:space="preserve"> </w:t>
            </w:r>
            <w:r w:rsidR="00A94298">
              <w:t>31/05/</w:t>
            </w:r>
            <w:r w:rsidR="00B00763">
              <w:t>2013</w:t>
            </w:r>
          </w:p>
          <w:sdt>
            <w:sdtPr>
              <w:id w:val="9459753"/>
              <w:placeholder>
                <w:docPart w:val="36CE514ECBAB2E459D6E83FD060251B5"/>
              </w:placeholder>
            </w:sdtPr>
            <w:sdtEndPr/>
            <w:sdtContent>
              <w:p w14:paraId="330E780D" w14:textId="269AEB61" w:rsidR="009C1A99" w:rsidRDefault="00035C57" w:rsidP="00035C57">
                <w:pPr>
                  <w:pStyle w:val="BodyText"/>
                  <w:numPr>
                    <w:ilvl w:val="0"/>
                    <w:numId w:val="11"/>
                  </w:numPr>
                </w:pPr>
                <w:r>
                  <w:t>Degree: International Baccalaureate</w:t>
                </w:r>
                <w:r w:rsidR="005F09AF">
                  <w:t xml:space="preserve"> (IB)</w:t>
                </w:r>
                <w:bookmarkStart w:id="0" w:name="_GoBack"/>
                <w:bookmarkEnd w:id="0"/>
                <w:r>
                  <w:t xml:space="preserve"> Diploma</w:t>
                </w:r>
              </w:p>
            </w:sdtContent>
          </w:sdt>
        </w:tc>
      </w:tr>
      <w:tr w:rsidR="009C1A99" w14:paraId="22044459" w14:textId="77777777">
        <w:trPr>
          <w:trHeight w:hRule="exact" w:val="288"/>
        </w:trPr>
        <w:tc>
          <w:tcPr>
            <w:tcW w:w="173" w:type="dxa"/>
          </w:tcPr>
          <w:p w14:paraId="6ECFF935" w14:textId="77777777" w:rsidR="009C1A99" w:rsidRDefault="009C1A99"/>
        </w:tc>
        <w:tc>
          <w:tcPr>
            <w:tcW w:w="352" w:type="dxa"/>
          </w:tcPr>
          <w:p w14:paraId="3B984D48" w14:textId="77777777" w:rsidR="009C1A99" w:rsidRDefault="009C1A99"/>
        </w:tc>
        <w:tc>
          <w:tcPr>
            <w:tcW w:w="10275" w:type="dxa"/>
          </w:tcPr>
          <w:p w14:paraId="5CD993B4" w14:textId="77777777" w:rsidR="009C1A99" w:rsidRDefault="009C1A99"/>
        </w:tc>
      </w:tr>
      <w:tr w:rsidR="009C1A99" w14:paraId="331079FF" w14:textId="77777777">
        <w:tc>
          <w:tcPr>
            <w:tcW w:w="173" w:type="dxa"/>
            <w:shd w:val="clear" w:color="auto" w:fill="B2B2B2" w:themeFill="accent2"/>
          </w:tcPr>
          <w:p w14:paraId="18BEC9A6" w14:textId="77777777" w:rsidR="009C1A99" w:rsidRDefault="009C1A99"/>
        </w:tc>
        <w:tc>
          <w:tcPr>
            <w:tcW w:w="352" w:type="dxa"/>
          </w:tcPr>
          <w:p w14:paraId="6A4AAB6F" w14:textId="77777777" w:rsidR="009C1A99" w:rsidRDefault="009C1A99"/>
        </w:tc>
        <w:tc>
          <w:tcPr>
            <w:tcW w:w="10275" w:type="dxa"/>
          </w:tcPr>
          <w:p w14:paraId="4D9FC220" w14:textId="77777777" w:rsidR="009C1A99" w:rsidRDefault="00A87D11">
            <w:pPr>
              <w:pStyle w:val="Heading1"/>
            </w:pPr>
            <w:r>
              <w:t>Skills</w:t>
            </w:r>
          </w:p>
          <w:sdt>
            <w:sdtPr>
              <w:id w:val="24003798"/>
              <w:placeholder>
                <w:docPart w:val="77CECA434EC73E4192A7971CCCEA35B3"/>
              </w:placeholder>
            </w:sdtPr>
            <w:sdtEndPr/>
            <w:sdtContent>
              <w:p w14:paraId="7C64711F" w14:textId="77777777" w:rsidR="00421A51" w:rsidRDefault="00421A51" w:rsidP="00421A51">
                <w:pPr>
                  <w:pStyle w:val="BodyText"/>
                  <w:numPr>
                    <w:ilvl w:val="0"/>
                    <w:numId w:val="11"/>
                  </w:numPr>
                </w:pPr>
                <w:r>
                  <w:t>Geology</w:t>
                </w:r>
              </w:p>
              <w:p w14:paraId="2FF3551E" w14:textId="77777777" w:rsidR="00421A51" w:rsidRDefault="00421A51" w:rsidP="00421A51">
                <w:pPr>
                  <w:pStyle w:val="BodyText"/>
                  <w:numPr>
                    <w:ilvl w:val="0"/>
                    <w:numId w:val="11"/>
                  </w:numPr>
                </w:pPr>
                <w:r>
                  <w:t>Microsoft Office (Word, Excel, Powerpoint)</w:t>
                </w:r>
              </w:p>
              <w:p w14:paraId="0ABA63D6" w14:textId="5305206E" w:rsidR="00D8008F" w:rsidRDefault="00D8008F" w:rsidP="00421A51">
                <w:pPr>
                  <w:pStyle w:val="BodyText"/>
                  <w:numPr>
                    <w:ilvl w:val="0"/>
                    <w:numId w:val="11"/>
                  </w:numPr>
                </w:pPr>
                <w:r>
                  <w:t>Team Leadership</w:t>
                </w:r>
              </w:p>
              <w:p w14:paraId="50F1198F" w14:textId="77777777" w:rsidR="00D8008F" w:rsidRDefault="00D8008F" w:rsidP="00421A51">
                <w:pPr>
                  <w:pStyle w:val="BodyText"/>
                  <w:numPr>
                    <w:ilvl w:val="0"/>
                    <w:numId w:val="11"/>
                  </w:numPr>
                </w:pPr>
                <w:r>
                  <w:t>Event Management</w:t>
                </w:r>
              </w:p>
              <w:p w14:paraId="421295BC" w14:textId="77777777" w:rsidR="00D8008F" w:rsidRDefault="00D8008F" w:rsidP="00421A51">
                <w:pPr>
                  <w:pStyle w:val="BodyText"/>
                  <w:numPr>
                    <w:ilvl w:val="0"/>
                    <w:numId w:val="11"/>
                  </w:numPr>
                </w:pPr>
                <w:r>
                  <w:t>Teaching</w:t>
                </w:r>
              </w:p>
              <w:p w14:paraId="76DAA7C9" w14:textId="77777777" w:rsidR="00807E45" w:rsidRDefault="00D8008F" w:rsidP="00421A51">
                <w:pPr>
                  <w:pStyle w:val="BodyText"/>
                  <w:numPr>
                    <w:ilvl w:val="0"/>
                    <w:numId w:val="11"/>
                  </w:numPr>
                </w:pPr>
                <w:r>
                  <w:t>Fundraising</w:t>
                </w:r>
              </w:p>
              <w:p w14:paraId="04E728AF" w14:textId="3532A268" w:rsidR="009C1A99" w:rsidRDefault="00807E45" w:rsidP="00421A51">
                <w:pPr>
                  <w:pStyle w:val="BodyText"/>
                  <w:numPr>
                    <w:ilvl w:val="0"/>
                    <w:numId w:val="11"/>
                  </w:numPr>
                </w:pPr>
                <w:r>
                  <w:t>Dealing with problems</w:t>
                </w:r>
              </w:p>
            </w:sdtContent>
          </w:sdt>
        </w:tc>
      </w:tr>
    </w:tbl>
    <w:p w14:paraId="1A24FCDD" w14:textId="5E072436" w:rsidR="009C1A99" w:rsidRDefault="009C1A99">
      <w:pPr>
        <w:spacing w:line="240" w:lineRule="auto"/>
      </w:pPr>
    </w:p>
    <w:tbl>
      <w:tblPr>
        <w:tblW w:w="0" w:type="auto"/>
        <w:tblLayout w:type="fixed"/>
        <w:tblCellMar>
          <w:left w:w="0" w:type="dxa"/>
          <w:right w:w="0" w:type="dxa"/>
        </w:tblCellMar>
        <w:tblLook w:val="04A0" w:firstRow="1" w:lastRow="0" w:firstColumn="1" w:lastColumn="0" w:noHBand="0" w:noVBand="1"/>
      </w:tblPr>
      <w:tblGrid>
        <w:gridCol w:w="173"/>
        <w:gridCol w:w="352"/>
        <w:gridCol w:w="10275"/>
      </w:tblGrid>
      <w:tr w:rsidR="0066558A" w14:paraId="1D5D0946" w14:textId="77777777" w:rsidTr="0066558A">
        <w:tc>
          <w:tcPr>
            <w:tcW w:w="173" w:type="dxa"/>
            <w:shd w:val="clear" w:color="auto" w:fill="4D4D4D" w:themeFill="accent6"/>
          </w:tcPr>
          <w:p w14:paraId="7A453009" w14:textId="77777777" w:rsidR="0066558A" w:rsidRDefault="0066558A" w:rsidP="0066558A"/>
        </w:tc>
        <w:tc>
          <w:tcPr>
            <w:tcW w:w="352" w:type="dxa"/>
          </w:tcPr>
          <w:p w14:paraId="4B50B89D" w14:textId="77777777" w:rsidR="0066558A" w:rsidRDefault="0066558A" w:rsidP="0066558A"/>
        </w:tc>
        <w:tc>
          <w:tcPr>
            <w:tcW w:w="10275" w:type="dxa"/>
          </w:tcPr>
          <w:p w14:paraId="72C735E0" w14:textId="789180E1" w:rsidR="0066558A" w:rsidRDefault="0066558A" w:rsidP="0066558A">
            <w:pPr>
              <w:pStyle w:val="Heading1"/>
            </w:pPr>
            <w:r>
              <w:t>Achievements</w:t>
            </w:r>
          </w:p>
          <w:sdt>
            <w:sdtPr>
              <w:id w:val="-216973236"/>
              <w:placeholder>
                <w:docPart w:val="9F2DE2EFB1ECBC4BBED932BF0C63654D"/>
              </w:placeholder>
            </w:sdtPr>
            <w:sdtEndPr/>
            <w:sdtContent>
              <w:p w14:paraId="33DA6340" w14:textId="6FE46B32" w:rsidR="0066558A" w:rsidRDefault="0066558A" w:rsidP="0066558A">
                <w:pPr>
                  <w:pStyle w:val="BodyText"/>
                  <w:numPr>
                    <w:ilvl w:val="0"/>
                    <w:numId w:val="13"/>
                  </w:numPr>
                </w:pPr>
                <w:r>
                  <w:t>Best member</w:t>
                </w:r>
                <w:r w:rsidRPr="0066558A">
                  <w:t xml:space="preserve"> </w:t>
                </w:r>
                <w:r>
                  <w:t>of the year (Model United Nation Club 2011)</w:t>
                </w:r>
              </w:p>
              <w:p w14:paraId="7E797E68" w14:textId="418DEE9C" w:rsidR="00807E45" w:rsidRDefault="0066558A" w:rsidP="0066558A">
                <w:pPr>
                  <w:pStyle w:val="BodyText"/>
                  <w:numPr>
                    <w:ilvl w:val="0"/>
                    <w:numId w:val="13"/>
                  </w:numPr>
                </w:pPr>
                <w:r>
                  <w:t xml:space="preserve">Participate in various </w:t>
                </w:r>
                <w:r w:rsidR="004F354F">
                  <w:t>community service project</w:t>
                </w:r>
              </w:p>
              <w:p w14:paraId="5F6AC038" w14:textId="4D532F35" w:rsidR="0066558A" w:rsidRDefault="004F354F" w:rsidP="0066558A">
                <w:pPr>
                  <w:pStyle w:val="BodyText"/>
                  <w:numPr>
                    <w:ilvl w:val="0"/>
                    <w:numId w:val="13"/>
                  </w:numPr>
                </w:pPr>
                <w:r>
                  <w:t>Received ‘Bilingual Diploma’ award at Binus International School Simprug</w:t>
                </w:r>
              </w:p>
            </w:sdtContent>
          </w:sdt>
        </w:tc>
      </w:tr>
    </w:tbl>
    <w:p w14:paraId="180559DE" w14:textId="5E0D609B" w:rsidR="00B00763" w:rsidRDefault="00B00763">
      <w:pPr>
        <w:spacing w:line="240" w:lineRule="auto"/>
      </w:pPr>
    </w:p>
    <w:tbl>
      <w:tblPr>
        <w:tblW w:w="0" w:type="auto"/>
        <w:tblLayout w:type="fixed"/>
        <w:tblCellMar>
          <w:left w:w="0" w:type="dxa"/>
          <w:right w:w="0" w:type="dxa"/>
        </w:tblCellMar>
        <w:tblLook w:val="04A0" w:firstRow="1" w:lastRow="0" w:firstColumn="1" w:lastColumn="0" w:noHBand="0" w:noVBand="1"/>
      </w:tblPr>
      <w:tblGrid>
        <w:gridCol w:w="173"/>
        <w:gridCol w:w="352"/>
        <w:gridCol w:w="10275"/>
      </w:tblGrid>
      <w:tr w:rsidR="00807E45" w14:paraId="42A8D677" w14:textId="77777777" w:rsidTr="00807E45">
        <w:tc>
          <w:tcPr>
            <w:tcW w:w="173" w:type="dxa"/>
            <w:shd w:val="clear" w:color="auto" w:fill="5F5F5F" w:themeFill="accent5"/>
          </w:tcPr>
          <w:p w14:paraId="0B2F5525" w14:textId="77777777" w:rsidR="00807E45" w:rsidRDefault="00807E45" w:rsidP="00807E45"/>
        </w:tc>
        <w:tc>
          <w:tcPr>
            <w:tcW w:w="352" w:type="dxa"/>
          </w:tcPr>
          <w:p w14:paraId="31E22816" w14:textId="77777777" w:rsidR="00807E45" w:rsidRDefault="00807E45" w:rsidP="00807E45"/>
        </w:tc>
        <w:tc>
          <w:tcPr>
            <w:tcW w:w="10275" w:type="dxa"/>
          </w:tcPr>
          <w:p w14:paraId="4C289DF2" w14:textId="201A1696" w:rsidR="00807E45" w:rsidRDefault="00E47DB0" w:rsidP="00807E45">
            <w:pPr>
              <w:pStyle w:val="Heading1"/>
            </w:pPr>
            <w:r>
              <w:t>Refe</w:t>
            </w:r>
            <w:r w:rsidR="00807E45">
              <w:t>rence</w:t>
            </w:r>
          </w:p>
          <w:sdt>
            <w:sdtPr>
              <w:rPr>
                <w:rFonts w:asciiTheme="minorHAnsi" w:eastAsiaTheme="minorEastAsia" w:hAnsiTheme="minorHAnsi" w:cstheme="minorBidi"/>
                <w:b w:val="0"/>
                <w:bCs w:val="0"/>
                <w:color w:val="auto"/>
                <w:szCs w:val="22"/>
              </w:rPr>
              <w:id w:val="91054867"/>
              <w:placeholder>
                <w:docPart w:val="6224BEA532D13E4798999A55AC7C2DD6"/>
              </w:placeholder>
            </w:sdtPr>
            <w:sdtEndPr/>
            <w:sdtContent>
              <w:sdt>
                <w:sdtPr>
                  <w:rPr>
                    <w:rFonts w:asciiTheme="minorHAnsi" w:eastAsiaTheme="minorEastAsia" w:hAnsiTheme="minorHAnsi" w:cstheme="minorBidi"/>
                    <w:b w:val="0"/>
                    <w:bCs w:val="0"/>
                    <w:color w:val="auto"/>
                    <w:szCs w:val="22"/>
                  </w:rPr>
                  <w:id w:val="408344337"/>
                  <w:placeholder>
                    <w:docPart w:val="1ABB6207B348244DB213FDDBA90DAFF0"/>
                  </w:placeholder>
                </w:sdtPr>
                <w:sdtEndPr/>
                <w:sdtContent>
                  <w:p w14:paraId="2B26B5A7" w14:textId="77777777" w:rsidR="00E47DB0" w:rsidRDefault="00E47DB0" w:rsidP="00E47DB0">
                    <w:pPr>
                      <w:pStyle w:val="Heading2"/>
                    </w:pPr>
                    <w:r>
                      <w:t>Budiman Parhusip (Father)</w:t>
                    </w:r>
                  </w:p>
                  <w:p w14:paraId="0D8501F5" w14:textId="6335994C" w:rsidR="00807E45" w:rsidRPr="00E47DB0" w:rsidRDefault="00E47DB0" w:rsidP="00E47DB0">
                    <w:pPr>
                      <w:pStyle w:val="BodyText"/>
                    </w:pPr>
                    <w:r>
                      <w:t xml:space="preserve">Jl. Pejaten Barat 2 Indah no. 17A, Jakarta Selatan 12510                                                                                 Phone: +62811894520    E-mail: budiman.parhusip@raja.co.id                                                                                                                       </w:t>
                    </w:r>
                  </w:p>
                </w:sdtContent>
              </w:sdt>
            </w:sdtContent>
          </w:sdt>
        </w:tc>
      </w:tr>
    </w:tbl>
    <w:p w14:paraId="319DC213" w14:textId="6BEA39CA" w:rsidR="00807E45" w:rsidRDefault="00807E45">
      <w:pPr>
        <w:spacing w:line="240" w:lineRule="auto"/>
      </w:pPr>
    </w:p>
    <w:sectPr w:rsidR="00807E45" w:rsidSect="009C1A99">
      <w:footerReference w:type="default" r:id="rId13"/>
      <w:headerReference w:type="firs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F35F66" w14:textId="77777777" w:rsidR="00807E45" w:rsidRDefault="00807E45">
      <w:pPr>
        <w:spacing w:line="240" w:lineRule="auto"/>
      </w:pPr>
      <w:r>
        <w:separator/>
      </w:r>
    </w:p>
  </w:endnote>
  <w:endnote w:type="continuationSeparator" w:id="0">
    <w:p w14:paraId="57A6AB24" w14:textId="77777777" w:rsidR="00807E45" w:rsidRDefault="00807E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02BC52" w14:textId="77777777" w:rsidR="00807E45" w:rsidRDefault="00807E45">
    <w:pPr>
      <w:pStyle w:val="Footer"/>
    </w:pPr>
    <w:r>
      <w:fldChar w:fldCharType="begin"/>
    </w:r>
    <w:r>
      <w:instrText xml:space="preserve"> Page </w:instrText>
    </w:r>
    <w:r>
      <w:fldChar w:fldCharType="separate"/>
    </w:r>
    <w:r w:rsidR="0023692A">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555A3D" w14:textId="77777777" w:rsidR="00807E45" w:rsidRDefault="00807E45">
      <w:pPr>
        <w:spacing w:line="240" w:lineRule="auto"/>
      </w:pPr>
      <w:r>
        <w:separator/>
      </w:r>
    </w:p>
  </w:footnote>
  <w:footnote w:type="continuationSeparator" w:id="0">
    <w:p w14:paraId="3FC11DDD" w14:textId="77777777" w:rsidR="00807E45" w:rsidRDefault="00807E4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544B42" w14:textId="77777777" w:rsidR="00807E45" w:rsidRDefault="00807E45" w:rsidP="003366AC">
    <w:pPr>
      <w:pStyle w:val="Title"/>
    </w:pPr>
    <w:r>
      <w:fldChar w:fldCharType="begin"/>
    </w:r>
    <w:r>
      <w:instrText xml:space="preserve"> PLACEHOLDER </w:instrText>
    </w:r>
    <w:r>
      <w:fldChar w:fldCharType="begin"/>
    </w:r>
    <w:r>
      <w:instrText xml:space="preserve"> IF </w:instrText>
    </w:r>
    <w:r w:rsidR="00ED7E68">
      <w:fldChar w:fldCharType="begin"/>
    </w:r>
    <w:r w:rsidR="00ED7E68">
      <w:instrText xml:space="preserve"> USERNAME </w:instrText>
    </w:r>
    <w:r w:rsidR="00ED7E68">
      <w:fldChar w:fldCharType="separate"/>
    </w:r>
    <w:r w:rsidR="00222E29">
      <w:rPr>
        <w:noProof/>
      </w:rPr>
      <w:instrText>Jethro Hotbatahi Hasoloan</w:instrText>
    </w:r>
    <w:r w:rsidR="00ED7E68">
      <w:rPr>
        <w:noProof/>
      </w:rPr>
      <w:fldChar w:fldCharType="end"/>
    </w:r>
    <w:r>
      <w:instrText xml:space="preserve">="" "[Your Name]" </w:instrText>
    </w:r>
    <w:r w:rsidR="00ED7E68">
      <w:fldChar w:fldCharType="begin"/>
    </w:r>
    <w:r w:rsidR="00ED7E68">
      <w:instrText xml:space="preserve"> USERNAME </w:instrText>
    </w:r>
    <w:r w:rsidR="00ED7E68">
      <w:fldChar w:fldCharType="separate"/>
    </w:r>
    <w:r w:rsidR="00222E29">
      <w:rPr>
        <w:noProof/>
      </w:rPr>
      <w:instrText>Jethro Hotbatahi Hasoloan</w:instrText>
    </w:r>
    <w:r w:rsidR="00ED7E68">
      <w:rPr>
        <w:noProof/>
      </w:rPr>
      <w:fldChar w:fldCharType="end"/>
    </w:r>
    <w:r>
      <w:fldChar w:fldCharType="separate"/>
    </w:r>
    <w:r w:rsidR="00222E29">
      <w:rPr>
        <w:noProof/>
      </w:rPr>
      <w:instrText>Jethro Hotbatahi Hasoloan</w:instrText>
    </w:r>
    <w:r>
      <w:fldChar w:fldCharType="end"/>
    </w:r>
    <w:r>
      <w:instrText xml:space="preserve"> \* MERGEFORMAT</w:instrText>
    </w:r>
    <w:r>
      <w:fldChar w:fldCharType="separate"/>
    </w:r>
    <w:r w:rsidR="00ED7E68">
      <w:t xml:space="preserve">Jethro </w:t>
    </w:r>
    <w:r w:rsidR="00ED7E68">
      <w:rPr>
        <w:noProof/>
      </w:rPr>
      <w:t>Hotbatahi Hasoloan</w:t>
    </w:r>
    <w:r>
      <w:fldChar w:fldCharType="end"/>
    </w:r>
  </w:p>
  <w:p w14:paraId="0AD7DE8C" w14:textId="77777777" w:rsidR="00807E45" w:rsidRDefault="00807E45">
    <w:pPr>
      <w:pStyle w:val="ContactDetails"/>
    </w:pPr>
    <w:r>
      <w:t>DOB: 02/09/95                                                                                                                                                                                   741/800 Swanston Street, Carlton, VIC 3053</w:t>
    </w:r>
    <w:r>
      <w:br/>
      <w:t xml:space="preserve">Phone: +61429613476  E-Mail: </w:t>
    </w:r>
    <w:r>
      <w:fldChar w:fldCharType="begin"/>
    </w:r>
    <w:r>
      <w:instrText xml:space="preserve"> PLACEHOLDER </w:instrText>
    </w:r>
    <w:r>
      <w:fldChar w:fldCharType="begin"/>
    </w:r>
    <w:r>
      <w:instrText xml:space="preserve"> IF </w:instrText>
    </w:r>
    <w:r>
      <w:fldChar w:fldCharType="begin"/>
    </w:r>
    <w:r>
      <w:instrText xml:space="preserve"> USERPROPERTY EmailAddress1 </w:instrText>
    </w:r>
    <w:r>
      <w:fldChar w:fldCharType="separate"/>
    </w:r>
    <w:r w:rsidR="00222E29">
      <w:rPr>
        <w:noProof/>
      </w:rPr>
      <w:instrText>jethro_jh2p95@yahoo.com</w:instrText>
    </w:r>
    <w:r>
      <w:fldChar w:fldCharType="end"/>
    </w:r>
    <w:r>
      <w:instrText xml:space="preserve">="" "[Your E-Mail]" </w:instrText>
    </w:r>
    <w:r>
      <w:fldChar w:fldCharType="begin"/>
    </w:r>
    <w:r>
      <w:instrText xml:space="preserve"> USERPROPERTY EmailAddress1 </w:instrText>
    </w:r>
    <w:r>
      <w:fldChar w:fldCharType="separate"/>
    </w:r>
    <w:r w:rsidR="00222E29">
      <w:rPr>
        <w:noProof/>
      </w:rPr>
      <w:instrText>jethro_jh2p95@yahoo.com</w:instrText>
    </w:r>
    <w:r>
      <w:fldChar w:fldCharType="end"/>
    </w:r>
    <w:r>
      <w:fldChar w:fldCharType="separate"/>
    </w:r>
    <w:r w:rsidR="00222E29">
      <w:rPr>
        <w:noProof/>
      </w:rPr>
      <w:instrText>jethro_jh2p95@yahoo.com</w:instrText>
    </w:r>
    <w:r>
      <w:fldChar w:fldCharType="end"/>
    </w:r>
    <w:r>
      <w:instrText xml:space="preserve"> \* MERGEFORMAT</w:instrText>
    </w:r>
    <w:r>
      <w:fldChar w:fldCharType="separate"/>
    </w:r>
    <w:r w:rsidR="00ED7E68">
      <w:t>jethro_jh2p95@yahoo</w:t>
    </w:r>
    <w:r w:rsidR="00ED7E68">
      <w:rPr>
        <w:noProof/>
      </w:rPr>
      <w:t>.com</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B8CA1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6A01C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A0F1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1FCF3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57E11A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ListNumber"/>
      <w:lvlText w:val="%1."/>
      <w:lvlJc w:val="left"/>
      <w:pPr>
        <w:tabs>
          <w:tab w:val="num" w:pos="360"/>
        </w:tabs>
        <w:ind w:left="360" w:hanging="360"/>
      </w:pPr>
    </w:lvl>
  </w:abstractNum>
  <w:abstractNum w:abstractNumId="9">
    <w:nsid w:val="FFFFFF89"/>
    <w:multiLevelType w:val="singleLevel"/>
    <w:tmpl w:val="5DFC0F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346E2564"/>
    <w:multiLevelType w:val="hybridMultilevel"/>
    <w:tmpl w:val="A1C0C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F11A5F"/>
    <w:multiLevelType w:val="hybridMultilevel"/>
    <w:tmpl w:val="A8182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AE2705"/>
    <w:multiLevelType w:val="hybridMultilevel"/>
    <w:tmpl w:val="64A44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3366AC"/>
    <w:rsid w:val="000204AB"/>
    <w:rsid w:val="00035C57"/>
    <w:rsid w:val="000B2528"/>
    <w:rsid w:val="00222E29"/>
    <w:rsid w:val="0023692A"/>
    <w:rsid w:val="003366AC"/>
    <w:rsid w:val="003946A4"/>
    <w:rsid w:val="003A22FF"/>
    <w:rsid w:val="00421A51"/>
    <w:rsid w:val="0042465F"/>
    <w:rsid w:val="00456806"/>
    <w:rsid w:val="004A731D"/>
    <w:rsid w:val="004F33F1"/>
    <w:rsid w:val="004F354F"/>
    <w:rsid w:val="005856CB"/>
    <w:rsid w:val="005E107F"/>
    <w:rsid w:val="005F09AF"/>
    <w:rsid w:val="0066558A"/>
    <w:rsid w:val="006A65DA"/>
    <w:rsid w:val="007058A2"/>
    <w:rsid w:val="00807E45"/>
    <w:rsid w:val="00811F3C"/>
    <w:rsid w:val="008A16D8"/>
    <w:rsid w:val="009C1A99"/>
    <w:rsid w:val="00A130C3"/>
    <w:rsid w:val="00A87D11"/>
    <w:rsid w:val="00A94298"/>
    <w:rsid w:val="00B00763"/>
    <w:rsid w:val="00B53533"/>
    <w:rsid w:val="00C3369C"/>
    <w:rsid w:val="00C61CD2"/>
    <w:rsid w:val="00D8008F"/>
    <w:rsid w:val="00D87E95"/>
    <w:rsid w:val="00DC68F3"/>
    <w:rsid w:val="00DF2331"/>
    <w:rsid w:val="00E47DB0"/>
    <w:rsid w:val="00E55E9A"/>
    <w:rsid w:val="00ED7E68"/>
    <w:rsid w:val="00EF739F"/>
    <w:rsid w:val="00F039D8"/>
    <w:rsid w:val="00F9521C"/>
    <w:rsid w:val="00FC02F0"/>
    <w:rsid w:val="00FC0CE2"/>
    <w:rsid w:val="00FF74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2DE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 w:type="character" w:styleId="Hyperlink">
    <w:name w:val="Hyperlink"/>
    <w:basedOn w:val="DefaultParagraphFont"/>
    <w:uiPriority w:val="99"/>
    <w:unhideWhenUsed/>
    <w:rsid w:val="003366AC"/>
    <w:rPr>
      <w:color w:val="5F5F5F" w:themeColor="hyperlink"/>
      <w:u w:val="single"/>
    </w:rPr>
  </w:style>
  <w:style w:type="character" w:styleId="FollowedHyperlink">
    <w:name w:val="FollowedHyperlink"/>
    <w:basedOn w:val="DefaultParagraphFont"/>
    <w:uiPriority w:val="99"/>
    <w:semiHidden/>
    <w:unhideWhenUsed/>
    <w:rsid w:val="003366AC"/>
    <w:rPr>
      <w:color w:val="919191"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 w:type="character" w:styleId="Hyperlink">
    <w:name w:val="Hyperlink"/>
    <w:basedOn w:val="DefaultParagraphFont"/>
    <w:uiPriority w:val="99"/>
    <w:unhideWhenUsed/>
    <w:rsid w:val="003366AC"/>
    <w:rPr>
      <w:color w:val="5F5F5F" w:themeColor="hyperlink"/>
      <w:u w:val="single"/>
    </w:rPr>
  </w:style>
  <w:style w:type="character" w:styleId="FollowedHyperlink">
    <w:name w:val="FollowedHyperlink"/>
    <w:basedOn w:val="DefaultParagraphFont"/>
    <w:uiPriority w:val="99"/>
    <w:semiHidden/>
    <w:unhideWhenUsed/>
    <w:rsid w:val="003366AC"/>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inkedin.com/search?search=&amp;keywords=Prenagen+%22Berobat+Gratis%22+-+Service+Work+with+HOPE+Indonesia+2011+%28Binus+Simprug%29&amp;sortCriteria=R&amp;keepFacets=true" TargetMode="External"/><Relationship Id="rId12" Type="http://schemas.openxmlformats.org/officeDocument/2006/relationships/hyperlink" Target="http://www.linkedin.com/search?search=&amp;keywords=HOPE+Walk-A-Thon+2012+%22STOP+TB+%28Tubercolosis%29%22+-+Service+Work+with+HOPE+Indonesia+%28Binus+Simprug%29&amp;sortCriteria=R&amp;keepFacets=true" TargetMode="External"/><Relationship Id="rId13" Type="http://schemas.openxmlformats.org/officeDocument/2006/relationships/footer" Target="footer1.xm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linkedin.com/search?search=&amp;keywords=Melbourne+University+Indonesian+Student+Association&amp;sortCriteria=R&amp;keepFacets=true" TargetMode="External"/><Relationship Id="rId9" Type="http://schemas.openxmlformats.org/officeDocument/2006/relationships/hyperlink" Target="http://www.linkedin.com/search?search=&amp;keywords=Free+Medication+Club+%28Binus+Simprug%29&amp;sortCriteria=R&amp;keepFacets=true" TargetMode="External"/><Relationship Id="rId10" Type="http://schemas.openxmlformats.org/officeDocument/2006/relationships/hyperlink" Target="http://www.linkedin.com/search?search=&amp;keywords=Melbourne+University+Indonesian+Student+Association&amp;sortCriteria=R&amp;keepFacets=tru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Grayscal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B649FC81EA17342BD39E347F0AA86C5"/>
        <w:category>
          <w:name w:val="General"/>
          <w:gallery w:val="placeholder"/>
        </w:category>
        <w:types>
          <w:type w:val="bbPlcHdr"/>
        </w:types>
        <w:behaviors>
          <w:behavior w:val="content"/>
        </w:behaviors>
        <w:guid w:val="{2167BFB4-F4FA-A244-AC0D-FBFE9F3D1B49}"/>
      </w:docPartPr>
      <w:docPartBody>
        <w:p w:rsidR="00CB6EC2" w:rsidRDefault="00CB6EC2">
          <w:pPr>
            <w:pStyle w:val="EB649FC81EA17342BD39E347F0AA86C5"/>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FE2E411A567704180B2BCBA96A369E3"/>
        <w:category>
          <w:name w:val="General"/>
          <w:gallery w:val="placeholder"/>
        </w:category>
        <w:types>
          <w:type w:val="bbPlcHdr"/>
        </w:types>
        <w:behaviors>
          <w:behavior w:val="content"/>
        </w:behaviors>
        <w:guid w:val="{A1A4E2D5-1E3E-764A-8744-AE2424A031EA}"/>
      </w:docPartPr>
      <w:docPartBody>
        <w:p w:rsidR="00CB6EC2" w:rsidRDefault="00CB6EC2">
          <w:pPr>
            <w:pStyle w:val="4FE2E411A567704180B2BCBA96A369E3"/>
          </w:pPr>
          <w:r>
            <w:t>Lorem ipsum dolor</w:t>
          </w:r>
        </w:p>
      </w:docPartBody>
    </w:docPart>
    <w:docPart>
      <w:docPartPr>
        <w:name w:val="87E554406CF40B4D81D7751F1466029E"/>
        <w:category>
          <w:name w:val="General"/>
          <w:gallery w:val="placeholder"/>
        </w:category>
        <w:types>
          <w:type w:val="bbPlcHdr"/>
        </w:types>
        <w:behaviors>
          <w:behavior w:val="content"/>
        </w:behaviors>
        <w:guid w:val="{7E17D9BD-60A6-304F-A3DC-4C9A32A67F10}"/>
      </w:docPartPr>
      <w:docPartBody>
        <w:p w:rsidR="00CB6EC2" w:rsidRDefault="00CB6EC2">
          <w:pPr>
            <w:pStyle w:val="87E554406CF40B4D81D7751F1466029E"/>
          </w:pPr>
          <w:r>
            <w:t>Etiam cursus suscipit enim. Nulla facilisi. Integer eleifend diam eu diam. Donec dapibus enim sollicitudin nulla. Nam hendrerit. Nunc id nisi. Curabitur sed neque. Pellentesque placerat consequat pede.</w:t>
          </w:r>
        </w:p>
      </w:docPartBody>
    </w:docPart>
    <w:docPart>
      <w:docPartPr>
        <w:name w:val="929E7BB89DD1C0479876B6A1CB8342CB"/>
        <w:category>
          <w:name w:val="General"/>
          <w:gallery w:val="placeholder"/>
        </w:category>
        <w:types>
          <w:type w:val="bbPlcHdr"/>
        </w:types>
        <w:behaviors>
          <w:behavior w:val="content"/>
        </w:behaviors>
        <w:guid w:val="{E74F4C63-A280-8D46-AA9C-874522FEA089}"/>
      </w:docPartPr>
      <w:docPartBody>
        <w:p w:rsidR="00CB6EC2" w:rsidRDefault="00CB6EC2">
          <w:pPr>
            <w:pStyle w:val="929E7BB89DD1C0479876B6A1CB8342CB"/>
          </w:pPr>
          <w:r>
            <w:t>Lorem ipsum dolor</w:t>
          </w:r>
        </w:p>
      </w:docPartBody>
    </w:docPart>
    <w:docPart>
      <w:docPartPr>
        <w:name w:val="91C02764B8A1454082A7EF7FEBCD255E"/>
        <w:category>
          <w:name w:val="General"/>
          <w:gallery w:val="placeholder"/>
        </w:category>
        <w:types>
          <w:type w:val="bbPlcHdr"/>
        </w:types>
        <w:behaviors>
          <w:behavior w:val="content"/>
        </w:behaviors>
        <w:guid w:val="{E641F582-D69C-0A4E-B1E2-B2E5418ACD64}"/>
      </w:docPartPr>
      <w:docPartBody>
        <w:p w:rsidR="00CB6EC2" w:rsidRDefault="00CB6EC2">
          <w:pPr>
            <w:pStyle w:val="91C02764B8A1454082A7EF7FEBCD255E"/>
          </w:pPr>
          <w:r>
            <w:t>Etiam cursus suscipit enim. Nulla facilisi. Integer eleifend diam eu diam. Donec dapibus enim sollicitudin nulla. Nam hendrerit. Nunc id nisi. Curabitur sed neque. Pellentesque placerat consequat pede.</w:t>
          </w:r>
        </w:p>
      </w:docPartBody>
    </w:docPart>
    <w:docPart>
      <w:docPartPr>
        <w:name w:val="34D036ED622AB1479932D351D0D7E4EE"/>
        <w:category>
          <w:name w:val="General"/>
          <w:gallery w:val="placeholder"/>
        </w:category>
        <w:types>
          <w:type w:val="bbPlcHdr"/>
        </w:types>
        <w:behaviors>
          <w:behavior w:val="content"/>
        </w:behaviors>
        <w:guid w:val="{2D6792D8-799C-D841-B035-95711AC439F0}"/>
      </w:docPartPr>
      <w:docPartBody>
        <w:p w:rsidR="00CB6EC2" w:rsidRDefault="00CB6EC2">
          <w:pPr>
            <w:pStyle w:val="34D036ED622AB1479932D351D0D7E4EE"/>
          </w:pPr>
          <w:r>
            <w:t>Lorem ipsum dolor</w:t>
          </w:r>
        </w:p>
      </w:docPartBody>
    </w:docPart>
    <w:docPart>
      <w:docPartPr>
        <w:name w:val="E0743EB51564E34CBFAB2E4206E502A0"/>
        <w:category>
          <w:name w:val="General"/>
          <w:gallery w:val="placeholder"/>
        </w:category>
        <w:types>
          <w:type w:val="bbPlcHdr"/>
        </w:types>
        <w:behaviors>
          <w:behavior w:val="content"/>
        </w:behaviors>
        <w:guid w:val="{920F598C-C20C-4442-B86B-7CA45BE202E6}"/>
      </w:docPartPr>
      <w:docPartBody>
        <w:p w:rsidR="00CB6EC2" w:rsidRDefault="00CB6EC2">
          <w:pPr>
            <w:pStyle w:val="E0743EB51564E34CBFAB2E4206E502A0"/>
          </w:pPr>
          <w:r>
            <w:t>Etiam cursus suscipit enim. Nulla facilisi. Integer eleifend diam eu diam. Donec dapibus enim sollicitudin nulla. Nam hendrerit. Nunc id nisi. Curabitur sed neque. Pellentesque placerat consequat pede.</w:t>
          </w:r>
        </w:p>
      </w:docPartBody>
    </w:docPart>
    <w:docPart>
      <w:docPartPr>
        <w:name w:val="E6E035786310F544BAAC8114F0C3325E"/>
        <w:category>
          <w:name w:val="General"/>
          <w:gallery w:val="placeholder"/>
        </w:category>
        <w:types>
          <w:type w:val="bbPlcHdr"/>
        </w:types>
        <w:behaviors>
          <w:behavior w:val="content"/>
        </w:behaviors>
        <w:guid w:val="{26FC4A16-7391-7D4C-BEE6-BAC94421F017}"/>
      </w:docPartPr>
      <w:docPartBody>
        <w:p w:rsidR="00CB6EC2" w:rsidRDefault="00CB6EC2">
          <w:pPr>
            <w:pStyle w:val="E6E035786310F544BAAC8114F0C3325E"/>
          </w:pPr>
          <w:r>
            <w:t>Aliquam dapibus.</w:t>
          </w:r>
        </w:p>
      </w:docPartBody>
    </w:docPart>
    <w:docPart>
      <w:docPartPr>
        <w:name w:val="960AB94C8A478249B5E635B140810BAA"/>
        <w:category>
          <w:name w:val="General"/>
          <w:gallery w:val="placeholder"/>
        </w:category>
        <w:types>
          <w:type w:val="bbPlcHdr"/>
        </w:types>
        <w:behaviors>
          <w:behavior w:val="content"/>
        </w:behaviors>
        <w:guid w:val="{8F60A49F-3782-4C4A-9192-E818655EA6F3}"/>
      </w:docPartPr>
      <w:docPartBody>
        <w:p w:rsidR="00CB6EC2" w:rsidRDefault="00CB6EC2">
          <w:pPr>
            <w:pStyle w:val="960AB94C8A478249B5E635B140810BAA"/>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6DC87D6DEA1FCD48860F4D6C74420431"/>
        <w:category>
          <w:name w:val="General"/>
          <w:gallery w:val="placeholder"/>
        </w:category>
        <w:types>
          <w:type w:val="bbPlcHdr"/>
        </w:types>
        <w:behaviors>
          <w:behavior w:val="content"/>
        </w:behaviors>
        <w:guid w:val="{64D128DC-6C6C-7141-842E-82CAD6B237E9}"/>
      </w:docPartPr>
      <w:docPartBody>
        <w:p w:rsidR="00CB6EC2" w:rsidRDefault="00CB6EC2">
          <w:pPr>
            <w:pStyle w:val="6DC87D6DEA1FCD48860F4D6C74420431"/>
          </w:pPr>
          <w:r>
            <w:t>Aliquam dapibus.</w:t>
          </w:r>
        </w:p>
      </w:docPartBody>
    </w:docPart>
    <w:docPart>
      <w:docPartPr>
        <w:name w:val="36CE514ECBAB2E459D6E83FD060251B5"/>
        <w:category>
          <w:name w:val="General"/>
          <w:gallery w:val="placeholder"/>
        </w:category>
        <w:types>
          <w:type w:val="bbPlcHdr"/>
        </w:types>
        <w:behaviors>
          <w:behavior w:val="content"/>
        </w:behaviors>
        <w:guid w:val="{A67919F7-64D9-1749-BE66-2BDF1C57CEFA}"/>
      </w:docPartPr>
      <w:docPartBody>
        <w:p w:rsidR="00CB6EC2" w:rsidRDefault="00CB6EC2">
          <w:pPr>
            <w:pStyle w:val="36CE514ECBAB2E459D6E83FD060251B5"/>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7CECA434EC73E4192A7971CCCEA35B3"/>
        <w:category>
          <w:name w:val="General"/>
          <w:gallery w:val="placeholder"/>
        </w:category>
        <w:types>
          <w:type w:val="bbPlcHdr"/>
        </w:types>
        <w:behaviors>
          <w:behavior w:val="content"/>
        </w:behaviors>
        <w:guid w:val="{4141975C-6E22-E747-B4C7-AF9BB61071C8}"/>
      </w:docPartPr>
      <w:docPartBody>
        <w:p w:rsidR="00CB6EC2" w:rsidRDefault="00CB6EC2">
          <w:pPr>
            <w:pStyle w:val="77CECA434EC73E4192A7971CCCEA35B3"/>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71D801A5FB45B74BAF75E9492365415C"/>
        <w:category>
          <w:name w:val="General"/>
          <w:gallery w:val="placeholder"/>
        </w:category>
        <w:types>
          <w:type w:val="bbPlcHdr"/>
        </w:types>
        <w:behaviors>
          <w:behavior w:val="content"/>
        </w:behaviors>
        <w:guid w:val="{92D46A9A-C39F-7247-8ECA-D7BBD7BAA2FC}"/>
      </w:docPartPr>
      <w:docPartBody>
        <w:p w:rsidR="00CB6EC2" w:rsidRDefault="00CB6EC2" w:rsidP="00CB6EC2">
          <w:pPr>
            <w:pStyle w:val="71D801A5FB45B74BAF75E9492365415C"/>
          </w:pPr>
          <w:r>
            <w:t>Lorem ipsum dolor</w:t>
          </w:r>
        </w:p>
      </w:docPartBody>
    </w:docPart>
    <w:docPart>
      <w:docPartPr>
        <w:name w:val="CF402E8744DEC04B9E34E797E0D8406E"/>
        <w:category>
          <w:name w:val="General"/>
          <w:gallery w:val="placeholder"/>
        </w:category>
        <w:types>
          <w:type w:val="bbPlcHdr"/>
        </w:types>
        <w:behaviors>
          <w:behavior w:val="content"/>
        </w:behaviors>
        <w:guid w:val="{FEC92C9B-9B19-9E4A-BDC2-2FA970D21B5C}"/>
      </w:docPartPr>
      <w:docPartBody>
        <w:p w:rsidR="00CB6EC2" w:rsidRDefault="00CB6EC2" w:rsidP="00CB6EC2">
          <w:pPr>
            <w:pStyle w:val="CF402E8744DEC04B9E34E797E0D8406E"/>
          </w:pPr>
          <w:r>
            <w:t>Etiam cursus suscipit enim. Nulla facilisi. Integer eleifend diam eu diam. Donec dapibus enim sollicitudin nulla. Nam hendrerit. Nunc id nisi. Curabitur sed neque. Pellentesque placerat consequat pede.</w:t>
          </w:r>
        </w:p>
      </w:docPartBody>
    </w:docPart>
    <w:docPart>
      <w:docPartPr>
        <w:name w:val="259B4B2766C5A546A708B3FD1863CA20"/>
        <w:category>
          <w:name w:val="General"/>
          <w:gallery w:val="placeholder"/>
        </w:category>
        <w:types>
          <w:type w:val="bbPlcHdr"/>
        </w:types>
        <w:behaviors>
          <w:behavior w:val="content"/>
        </w:behaviors>
        <w:guid w:val="{FA9FEF5F-6564-B144-A38B-5C26CC4D5697}"/>
      </w:docPartPr>
      <w:docPartBody>
        <w:p w:rsidR="00CB6EC2" w:rsidRDefault="00CB6EC2" w:rsidP="00CB6EC2">
          <w:pPr>
            <w:pStyle w:val="259B4B2766C5A546A708B3FD1863CA20"/>
          </w:pPr>
          <w:r>
            <w:t>Lorem ipsum dolor</w:t>
          </w:r>
        </w:p>
      </w:docPartBody>
    </w:docPart>
    <w:docPart>
      <w:docPartPr>
        <w:name w:val="C96073EC09D472458CCD44E97F4E6C5B"/>
        <w:category>
          <w:name w:val="General"/>
          <w:gallery w:val="placeholder"/>
        </w:category>
        <w:types>
          <w:type w:val="bbPlcHdr"/>
        </w:types>
        <w:behaviors>
          <w:behavior w:val="content"/>
        </w:behaviors>
        <w:guid w:val="{76A4B931-F705-4047-A8B5-9B1AD8DEDA24}"/>
      </w:docPartPr>
      <w:docPartBody>
        <w:p w:rsidR="00CB6EC2" w:rsidRDefault="00CB6EC2" w:rsidP="00CB6EC2">
          <w:pPr>
            <w:pStyle w:val="C96073EC09D472458CCD44E97F4E6C5B"/>
          </w:pPr>
          <w:r>
            <w:t>Etiam cursus suscipit enim. Nulla facilisi. Integer eleifend diam eu diam. Donec dapibus enim sollicitudin nulla. Nam hendrerit. Nunc id nisi. Curabitur sed neque. Pellentesque placerat consequat pede.</w:t>
          </w:r>
        </w:p>
      </w:docPartBody>
    </w:docPart>
    <w:docPart>
      <w:docPartPr>
        <w:name w:val="256189D0BB6EAE4AAC2BD9A512467E9F"/>
        <w:category>
          <w:name w:val="General"/>
          <w:gallery w:val="placeholder"/>
        </w:category>
        <w:types>
          <w:type w:val="bbPlcHdr"/>
        </w:types>
        <w:behaviors>
          <w:behavior w:val="content"/>
        </w:behaviors>
        <w:guid w:val="{4B14B965-C951-3C49-9642-8C3D24BA45B7}"/>
      </w:docPartPr>
      <w:docPartBody>
        <w:p w:rsidR="00CB6EC2" w:rsidRDefault="00CB6EC2" w:rsidP="00CB6EC2">
          <w:pPr>
            <w:pStyle w:val="256189D0BB6EAE4AAC2BD9A512467E9F"/>
          </w:pPr>
          <w:r>
            <w:t>Lorem ipsum dolor</w:t>
          </w:r>
        </w:p>
      </w:docPartBody>
    </w:docPart>
    <w:docPart>
      <w:docPartPr>
        <w:name w:val="C904291C685ED745B09C9DC320A32AB2"/>
        <w:category>
          <w:name w:val="General"/>
          <w:gallery w:val="placeholder"/>
        </w:category>
        <w:types>
          <w:type w:val="bbPlcHdr"/>
        </w:types>
        <w:behaviors>
          <w:behavior w:val="content"/>
        </w:behaviors>
        <w:guid w:val="{B468A604-3BE5-CE43-87B7-7E0C984B0DCF}"/>
      </w:docPartPr>
      <w:docPartBody>
        <w:p w:rsidR="00CB6EC2" w:rsidRDefault="00CB6EC2" w:rsidP="00CB6EC2">
          <w:pPr>
            <w:pStyle w:val="C904291C685ED745B09C9DC320A32AB2"/>
          </w:pPr>
          <w:r>
            <w:t>Etiam cursus suscipit enim. Nulla facilisi. Integer eleifend diam eu diam. Donec dapibus enim sollicitudin nulla. Nam hendrerit. Nunc id nisi. Curabitur sed neque. Pellentesque placerat consequat pede.</w:t>
          </w:r>
        </w:p>
      </w:docPartBody>
    </w:docPart>
    <w:docPart>
      <w:docPartPr>
        <w:name w:val="9F2DE2EFB1ECBC4BBED932BF0C63654D"/>
        <w:category>
          <w:name w:val="General"/>
          <w:gallery w:val="placeholder"/>
        </w:category>
        <w:types>
          <w:type w:val="bbPlcHdr"/>
        </w:types>
        <w:behaviors>
          <w:behavior w:val="content"/>
        </w:behaviors>
        <w:guid w:val="{757D9D93-E4D6-534E-BE67-566B19810243}"/>
      </w:docPartPr>
      <w:docPartBody>
        <w:p w:rsidR="00CB6EC2" w:rsidRDefault="00CB6EC2" w:rsidP="00CB6EC2">
          <w:pPr>
            <w:pStyle w:val="9F2DE2EFB1ECBC4BBED932BF0C63654D"/>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1ABB6207B348244DB213FDDBA90DAFF0"/>
        <w:category>
          <w:name w:val="General"/>
          <w:gallery w:val="placeholder"/>
        </w:category>
        <w:types>
          <w:type w:val="bbPlcHdr"/>
        </w:types>
        <w:behaviors>
          <w:behavior w:val="content"/>
        </w:behaviors>
        <w:guid w:val="{8109387E-BD58-B946-BDDB-71A407527F3A}"/>
      </w:docPartPr>
      <w:docPartBody>
        <w:p w:rsidR="00CB6EC2" w:rsidRDefault="00CB6EC2" w:rsidP="00CB6EC2">
          <w:pPr>
            <w:pStyle w:val="1ABB6207B348244DB213FDDBA90DAFF0"/>
          </w:pPr>
          <w:r>
            <w:t>Lorem ipsum dolor</w:t>
          </w:r>
        </w:p>
      </w:docPartBody>
    </w:docPart>
    <w:docPart>
      <w:docPartPr>
        <w:name w:val="6224BEA532D13E4798999A55AC7C2DD6"/>
        <w:category>
          <w:name w:val="General"/>
          <w:gallery w:val="placeholder"/>
        </w:category>
        <w:types>
          <w:type w:val="bbPlcHdr"/>
        </w:types>
        <w:behaviors>
          <w:behavior w:val="content"/>
        </w:behaviors>
        <w:guid w:val="{C267373B-6BC5-704B-BF02-65B1EBB021E1}"/>
      </w:docPartPr>
      <w:docPartBody>
        <w:p w:rsidR="00CB6EC2" w:rsidRDefault="00CB6EC2" w:rsidP="00CB6EC2">
          <w:pPr>
            <w:pStyle w:val="6224BEA532D13E4798999A55AC7C2DD6"/>
          </w:pPr>
          <w: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EC2"/>
    <w:rsid w:val="00CB6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B6EC2"/>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CB6EC2"/>
    <w:rPr>
      <w:rFonts w:eastAsiaTheme="minorHAnsi"/>
      <w:sz w:val="20"/>
      <w:szCs w:val="22"/>
      <w:lang w:eastAsia="en-US"/>
    </w:rPr>
  </w:style>
  <w:style w:type="paragraph" w:customStyle="1" w:styleId="EB649FC81EA17342BD39E347F0AA86C5">
    <w:name w:val="EB649FC81EA17342BD39E347F0AA86C5"/>
  </w:style>
  <w:style w:type="paragraph" w:customStyle="1" w:styleId="4FE2E411A567704180B2BCBA96A369E3">
    <w:name w:val="4FE2E411A567704180B2BCBA96A369E3"/>
  </w:style>
  <w:style w:type="paragraph" w:customStyle="1" w:styleId="87E554406CF40B4D81D7751F1466029E">
    <w:name w:val="87E554406CF40B4D81D7751F1466029E"/>
  </w:style>
  <w:style w:type="paragraph" w:customStyle="1" w:styleId="929E7BB89DD1C0479876B6A1CB8342CB">
    <w:name w:val="929E7BB89DD1C0479876B6A1CB8342CB"/>
  </w:style>
  <w:style w:type="paragraph" w:customStyle="1" w:styleId="91C02764B8A1454082A7EF7FEBCD255E">
    <w:name w:val="91C02764B8A1454082A7EF7FEBCD255E"/>
  </w:style>
  <w:style w:type="paragraph" w:customStyle="1" w:styleId="34D036ED622AB1479932D351D0D7E4EE">
    <w:name w:val="34D036ED622AB1479932D351D0D7E4EE"/>
  </w:style>
  <w:style w:type="paragraph" w:customStyle="1" w:styleId="E0743EB51564E34CBFAB2E4206E502A0">
    <w:name w:val="E0743EB51564E34CBFAB2E4206E502A0"/>
  </w:style>
  <w:style w:type="paragraph" w:customStyle="1" w:styleId="E6E035786310F544BAAC8114F0C3325E">
    <w:name w:val="E6E035786310F544BAAC8114F0C3325E"/>
  </w:style>
  <w:style w:type="paragraph" w:customStyle="1" w:styleId="960AB94C8A478249B5E635B140810BAA">
    <w:name w:val="960AB94C8A478249B5E635B140810BAA"/>
  </w:style>
  <w:style w:type="paragraph" w:customStyle="1" w:styleId="6DC87D6DEA1FCD48860F4D6C74420431">
    <w:name w:val="6DC87D6DEA1FCD48860F4D6C74420431"/>
  </w:style>
  <w:style w:type="paragraph" w:customStyle="1" w:styleId="36CE514ECBAB2E459D6E83FD060251B5">
    <w:name w:val="36CE514ECBAB2E459D6E83FD060251B5"/>
  </w:style>
  <w:style w:type="paragraph" w:customStyle="1" w:styleId="77CECA434EC73E4192A7971CCCEA35B3">
    <w:name w:val="77CECA434EC73E4192A7971CCCEA35B3"/>
  </w:style>
  <w:style w:type="paragraph" w:customStyle="1" w:styleId="71D801A5FB45B74BAF75E9492365415C">
    <w:name w:val="71D801A5FB45B74BAF75E9492365415C"/>
    <w:rsid w:val="00CB6EC2"/>
  </w:style>
  <w:style w:type="paragraph" w:customStyle="1" w:styleId="CF402E8744DEC04B9E34E797E0D8406E">
    <w:name w:val="CF402E8744DEC04B9E34E797E0D8406E"/>
    <w:rsid w:val="00CB6EC2"/>
  </w:style>
  <w:style w:type="paragraph" w:customStyle="1" w:styleId="B077AC5021CDA64ABE4538B8E9114BA5">
    <w:name w:val="B077AC5021CDA64ABE4538B8E9114BA5"/>
    <w:rsid w:val="00CB6EC2"/>
  </w:style>
  <w:style w:type="paragraph" w:customStyle="1" w:styleId="382AF1911C110E4A811238EE2157FA0E">
    <w:name w:val="382AF1911C110E4A811238EE2157FA0E"/>
    <w:rsid w:val="00CB6EC2"/>
  </w:style>
  <w:style w:type="paragraph" w:customStyle="1" w:styleId="1CFC43628A310944B94D00326433FE07">
    <w:name w:val="1CFC43628A310944B94D00326433FE07"/>
    <w:rsid w:val="00CB6EC2"/>
  </w:style>
  <w:style w:type="paragraph" w:customStyle="1" w:styleId="6D3BD5527221AD4A8773E5CBCD9CB3B1">
    <w:name w:val="6D3BD5527221AD4A8773E5CBCD9CB3B1"/>
    <w:rsid w:val="00CB6EC2"/>
  </w:style>
  <w:style w:type="paragraph" w:customStyle="1" w:styleId="4499B2D6173DA24AB017A5035D9BF0A3">
    <w:name w:val="4499B2D6173DA24AB017A5035D9BF0A3"/>
    <w:rsid w:val="00CB6EC2"/>
  </w:style>
  <w:style w:type="paragraph" w:customStyle="1" w:styleId="73A6F6F3893D7D4E97B4FF26DB8D162D">
    <w:name w:val="73A6F6F3893D7D4E97B4FF26DB8D162D"/>
    <w:rsid w:val="00CB6EC2"/>
  </w:style>
  <w:style w:type="paragraph" w:customStyle="1" w:styleId="259B4B2766C5A546A708B3FD1863CA20">
    <w:name w:val="259B4B2766C5A546A708B3FD1863CA20"/>
    <w:rsid w:val="00CB6EC2"/>
  </w:style>
  <w:style w:type="paragraph" w:customStyle="1" w:styleId="C96073EC09D472458CCD44E97F4E6C5B">
    <w:name w:val="C96073EC09D472458CCD44E97F4E6C5B"/>
    <w:rsid w:val="00CB6EC2"/>
  </w:style>
  <w:style w:type="paragraph" w:customStyle="1" w:styleId="256189D0BB6EAE4AAC2BD9A512467E9F">
    <w:name w:val="256189D0BB6EAE4AAC2BD9A512467E9F"/>
    <w:rsid w:val="00CB6EC2"/>
  </w:style>
  <w:style w:type="paragraph" w:customStyle="1" w:styleId="C904291C685ED745B09C9DC320A32AB2">
    <w:name w:val="C904291C685ED745B09C9DC320A32AB2"/>
    <w:rsid w:val="00CB6EC2"/>
  </w:style>
  <w:style w:type="paragraph" w:customStyle="1" w:styleId="E497F32387DB7D4BB0727F540B919957">
    <w:name w:val="E497F32387DB7D4BB0727F540B919957"/>
    <w:rsid w:val="00CB6EC2"/>
  </w:style>
  <w:style w:type="paragraph" w:customStyle="1" w:styleId="8C0F5A1411BCDF4BAEE568E4AE3920ED">
    <w:name w:val="8C0F5A1411BCDF4BAEE568E4AE3920ED"/>
    <w:rsid w:val="00CB6EC2"/>
  </w:style>
  <w:style w:type="paragraph" w:customStyle="1" w:styleId="54F347CAAC9675408950661996691286">
    <w:name w:val="54F347CAAC9675408950661996691286"/>
    <w:rsid w:val="00CB6EC2"/>
  </w:style>
  <w:style w:type="paragraph" w:customStyle="1" w:styleId="507AE3964C4CF24297AF4DD81C0358EE">
    <w:name w:val="507AE3964C4CF24297AF4DD81C0358EE"/>
    <w:rsid w:val="00CB6EC2"/>
  </w:style>
  <w:style w:type="paragraph" w:customStyle="1" w:styleId="B59159D04BD675419B4E1EF61651220B">
    <w:name w:val="B59159D04BD675419B4E1EF61651220B"/>
    <w:rsid w:val="00CB6EC2"/>
  </w:style>
  <w:style w:type="paragraph" w:customStyle="1" w:styleId="04676B4480EE8741922E6954AD0065E3">
    <w:name w:val="04676B4480EE8741922E6954AD0065E3"/>
    <w:rsid w:val="00CB6EC2"/>
  </w:style>
  <w:style w:type="paragraph" w:customStyle="1" w:styleId="9F2DE2EFB1ECBC4BBED932BF0C63654D">
    <w:name w:val="9F2DE2EFB1ECBC4BBED932BF0C63654D"/>
    <w:rsid w:val="00CB6EC2"/>
  </w:style>
  <w:style w:type="paragraph" w:customStyle="1" w:styleId="45F81A98704A984F9D89E0932CD7D38D">
    <w:name w:val="45F81A98704A984F9D89E0932CD7D38D"/>
    <w:rsid w:val="00CB6EC2"/>
  </w:style>
  <w:style w:type="paragraph" w:customStyle="1" w:styleId="00E73AA0C94996449F81DD1EB4613405">
    <w:name w:val="00E73AA0C94996449F81DD1EB4613405"/>
    <w:rsid w:val="00CB6EC2"/>
  </w:style>
  <w:style w:type="paragraph" w:customStyle="1" w:styleId="F910CC542AE7F448A75627C162B6709F">
    <w:name w:val="F910CC542AE7F448A75627C162B6709F"/>
    <w:rsid w:val="00CB6EC2"/>
  </w:style>
  <w:style w:type="paragraph" w:customStyle="1" w:styleId="1ABB6207B348244DB213FDDBA90DAFF0">
    <w:name w:val="1ABB6207B348244DB213FDDBA90DAFF0"/>
    <w:rsid w:val="00CB6EC2"/>
  </w:style>
  <w:style w:type="paragraph" w:customStyle="1" w:styleId="EE21C23A8E16314CAD9C8EA6CDAEADAB">
    <w:name w:val="EE21C23A8E16314CAD9C8EA6CDAEADAB"/>
    <w:rsid w:val="00CB6EC2"/>
  </w:style>
  <w:style w:type="paragraph" w:customStyle="1" w:styleId="6DBBBAD16CD7464DBAEF32B1BBCA33E8">
    <w:name w:val="6DBBBAD16CD7464DBAEF32B1BBCA33E8"/>
    <w:rsid w:val="00CB6EC2"/>
  </w:style>
  <w:style w:type="paragraph" w:customStyle="1" w:styleId="3F12AE7EF92DB64BA0AACF2DDD5430AE">
    <w:name w:val="3F12AE7EF92DB64BA0AACF2DDD5430AE"/>
    <w:rsid w:val="00CB6EC2"/>
  </w:style>
  <w:style w:type="paragraph" w:customStyle="1" w:styleId="8EB3001753166240B6981307365531D3">
    <w:name w:val="8EB3001753166240B6981307365531D3"/>
    <w:rsid w:val="00CB6EC2"/>
  </w:style>
  <w:style w:type="paragraph" w:customStyle="1" w:styleId="AFEBEF2152F6834BBCE9A26E84B02CDC">
    <w:name w:val="AFEBEF2152F6834BBCE9A26E84B02CDC"/>
    <w:rsid w:val="00CB6EC2"/>
  </w:style>
  <w:style w:type="paragraph" w:customStyle="1" w:styleId="E6E02B205124054699F603449DD5B2AB">
    <w:name w:val="E6E02B205124054699F603449DD5B2AB"/>
    <w:rsid w:val="00CB6EC2"/>
  </w:style>
  <w:style w:type="paragraph" w:customStyle="1" w:styleId="FB1B83FA2AEAB3448A3C2FA28647DDBD">
    <w:name w:val="FB1B83FA2AEAB3448A3C2FA28647DDBD"/>
    <w:rsid w:val="00CB6EC2"/>
  </w:style>
  <w:style w:type="paragraph" w:customStyle="1" w:styleId="FF878A80CA55CF48940AFD856A1CE19C">
    <w:name w:val="FF878A80CA55CF48940AFD856A1CE19C"/>
    <w:rsid w:val="00CB6EC2"/>
  </w:style>
  <w:style w:type="paragraph" w:customStyle="1" w:styleId="7E8100E14D4F0D41B5CAD173F619FD3E">
    <w:name w:val="7E8100E14D4F0D41B5CAD173F619FD3E"/>
    <w:rsid w:val="00CB6EC2"/>
  </w:style>
  <w:style w:type="paragraph" w:customStyle="1" w:styleId="2ED8FDE27A3D854C942A082E4EACFB53">
    <w:name w:val="2ED8FDE27A3D854C942A082E4EACFB53"/>
    <w:rsid w:val="00CB6EC2"/>
  </w:style>
  <w:style w:type="paragraph" w:customStyle="1" w:styleId="6224BEA532D13E4798999A55AC7C2DD6">
    <w:name w:val="6224BEA532D13E4798999A55AC7C2DD6"/>
    <w:rsid w:val="00CB6EC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B6EC2"/>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CB6EC2"/>
    <w:rPr>
      <w:rFonts w:eastAsiaTheme="minorHAnsi"/>
      <w:sz w:val="20"/>
      <w:szCs w:val="22"/>
      <w:lang w:eastAsia="en-US"/>
    </w:rPr>
  </w:style>
  <w:style w:type="paragraph" w:customStyle="1" w:styleId="EB649FC81EA17342BD39E347F0AA86C5">
    <w:name w:val="EB649FC81EA17342BD39E347F0AA86C5"/>
  </w:style>
  <w:style w:type="paragraph" w:customStyle="1" w:styleId="4FE2E411A567704180B2BCBA96A369E3">
    <w:name w:val="4FE2E411A567704180B2BCBA96A369E3"/>
  </w:style>
  <w:style w:type="paragraph" w:customStyle="1" w:styleId="87E554406CF40B4D81D7751F1466029E">
    <w:name w:val="87E554406CF40B4D81D7751F1466029E"/>
  </w:style>
  <w:style w:type="paragraph" w:customStyle="1" w:styleId="929E7BB89DD1C0479876B6A1CB8342CB">
    <w:name w:val="929E7BB89DD1C0479876B6A1CB8342CB"/>
  </w:style>
  <w:style w:type="paragraph" w:customStyle="1" w:styleId="91C02764B8A1454082A7EF7FEBCD255E">
    <w:name w:val="91C02764B8A1454082A7EF7FEBCD255E"/>
  </w:style>
  <w:style w:type="paragraph" w:customStyle="1" w:styleId="34D036ED622AB1479932D351D0D7E4EE">
    <w:name w:val="34D036ED622AB1479932D351D0D7E4EE"/>
  </w:style>
  <w:style w:type="paragraph" w:customStyle="1" w:styleId="E0743EB51564E34CBFAB2E4206E502A0">
    <w:name w:val="E0743EB51564E34CBFAB2E4206E502A0"/>
  </w:style>
  <w:style w:type="paragraph" w:customStyle="1" w:styleId="E6E035786310F544BAAC8114F0C3325E">
    <w:name w:val="E6E035786310F544BAAC8114F0C3325E"/>
  </w:style>
  <w:style w:type="paragraph" w:customStyle="1" w:styleId="960AB94C8A478249B5E635B140810BAA">
    <w:name w:val="960AB94C8A478249B5E635B140810BAA"/>
  </w:style>
  <w:style w:type="paragraph" w:customStyle="1" w:styleId="6DC87D6DEA1FCD48860F4D6C74420431">
    <w:name w:val="6DC87D6DEA1FCD48860F4D6C74420431"/>
  </w:style>
  <w:style w:type="paragraph" w:customStyle="1" w:styleId="36CE514ECBAB2E459D6E83FD060251B5">
    <w:name w:val="36CE514ECBAB2E459D6E83FD060251B5"/>
  </w:style>
  <w:style w:type="paragraph" w:customStyle="1" w:styleId="77CECA434EC73E4192A7971CCCEA35B3">
    <w:name w:val="77CECA434EC73E4192A7971CCCEA35B3"/>
  </w:style>
  <w:style w:type="paragraph" w:customStyle="1" w:styleId="71D801A5FB45B74BAF75E9492365415C">
    <w:name w:val="71D801A5FB45B74BAF75E9492365415C"/>
    <w:rsid w:val="00CB6EC2"/>
  </w:style>
  <w:style w:type="paragraph" w:customStyle="1" w:styleId="CF402E8744DEC04B9E34E797E0D8406E">
    <w:name w:val="CF402E8744DEC04B9E34E797E0D8406E"/>
    <w:rsid w:val="00CB6EC2"/>
  </w:style>
  <w:style w:type="paragraph" w:customStyle="1" w:styleId="B077AC5021CDA64ABE4538B8E9114BA5">
    <w:name w:val="B077AC5021CDA64ABE4538B8E9114BA5"/>
    <w:rsid w:val="00CB6EC2"/>
  </w:style>
  <w:style w:type="paragraph" w:customStyle="1" w:styleId="382AF1911C110E4A811238EE2157FA0E">
    <w:name w:val="382AF1911C110E4A811238EE2157FA0E"/>
    <w:rsid w:val="00CB6EC2"/>
  </w:style>
  <w:style w:type="paragraph" w:customStyle="1" w:styleId="1CFC43628A310944B94D00326433FE07">
    <w:name w:val="1CFC43628A310944B94D00326433FE07"/>
    <w:rsid w:val="00CB6EC2"/>
  </w:style>
  <w:style w:type="paragraph" w:customStyle="1" w:styleId="6D3BD5527221AD4A8773E5CBCD9CB3B1">
    <w:name w:val="6D3BD5527221AD4A8773E5CBCD9CB3B1"/>
    <w:rsid w:val="00CB6EC2"/>
  </w:style>
  <w:style w:type="paragraph" w:customStyle="1" w:styleId="4499B2D6173DA24AB017A5035D9BF0A3">
    <w:name w:val="4499B2D6173DA24AB017A5035D9BF0A3"/>
    <w:rsid w:val="00CB6EC2"/>
  </w:style>
  <w:style w:type="paragraph" w:customStyle="1" w:styleId="73A6F6F3893D7D4E97B4FF26DB8D162D">
    <w:name w:val="73A6F6F3893D7D4E97B4FF26DB8D162D"/>
    <w:rsid w:val="00CB6EC2"/>
  </w:style>
  <w:style w:type="paragraph" w:customStyle="1" w:styleId="259B4B2766C5A546A708B3FD1863CA20">
    <w:name w:val="259B4B2766C5A546A708B3FD1863CA20"/>
    <w:rsid w:val="00CB6EC2"/>
  </w:style>
  <w:style w:type="paragraph" w:customStyle="1" w:styleId="C96073EC09D472458CCD44E97F4E6C5B">
    <w:name w:val="C96073EC09D472458CCD44E97F4E6C5B"/>
    <w:rsid w:val="00CB6EC2"/>
  </w:style>
  <w:style w:type="paragraph" w:customStyle="1" w:styleId="256189D0BB6EAE4AAC2BD9A512467E9F">
    <w:name w:val="256189D0BB6EAE4AAC2BD9A512467E9F"/>
    <w:rsid w:val="00CB6EC2"/>
  </w:style>
  <w:style w:type="paragraph" w:customStyle="1" w:styleId="C904291C685ED745B09C9DC320A32AB2">
    <w:name w:val="C904291C685ED745B09C9DC320A32AB2"/>
    <w:rsid w:val="00CB6EC2"/>
  </w:style>
  <w:style w:type="paragraph" w:customStyle="1" w:styleId="E497F32387DB7D4BB0727F540B919957">
    <w:name w:val="E497F32387DB7D4BB0727F540B919957"/>
    <w:rsid w:val="00CB6EC2"/>
  </w:style>
  <w:style w:type="paragraph" w:customStyle="1" w:styleId="8C0F5A1411BCDF4BAEE568E4AE3920ED">
    <w:name w:val="8C0F5A1411BCDF4BAEE568E4AE3920ED"/>
    <w:rsid w:val="00CB6EC2"/>
  </w:style>
  <w:style w:type="paragraph" w:customStyle="1" w:styleId="54F347CAAC9675408950661996691286">
    <w:name w:val="54F347CAAC9675408950661996691286"/>
    <w:rsid w:val="00CB6EC2"/>
  </w:style>
  <w:style w:type="paragraph" w:customStyle="1" w:styleId="507AE3964C4CF24297AF4DD81C0358EE">
    <w:name w:val="507AE3964C4CF24297AF4DD81C0358EE"/>
    <w:rsid w:val="00CB6EC2"/>
  </w:style>
  <w:style w:type="paragraph" w:customStyle="1" w:styleId="B59159D04BD675419B4E1EF61651220B">
    <w:name w:val="B59159D04BD675419B4E1EF61651220B"/>
    <w:rsid w:val="00CB6EC2"/>
  </w:style>
  <w:style w:type="paragraph" w:customStyle="1" w:styleId="04676B4480EE8741922E6954AD0065E3">
    <w:name w:val="04676B4480EE8741922E6954AD0065E3"/>
    <w:rsid w:val="00CB6EC2"/>
  </w:style>
  <w:style w:type="paragraph" w:customStyle="1" w:styleId="9F2DE2EFB1ECBC4BBED932BF0C63654D">
    <w:name w:val="9F2DE2EFB1ECBC4BBED932BF0C63654D"/>
    <w:rsid w:val="00CB6EC2"/>
  </w:style>
  <w:style w:type="paragraph" w:customStyle="1" w:styleId="45F81A98704A984F9D89E0932CD7D38D">
    <w:name w:val="45F81A98704A984F9D89E0932CD7D38D"/>
    <w:rsid w:val="00CB6EC2"/>
  </w:style>
  <w:style w:type="paragraph" w:customStyle="1" w:styleId="00E73AA0C94996449F81DD1EB4613405">
    <w:name w:val="00E73AA0C94996449F81DD1EB4613405"/>
    <w:rsid w:val="00CB6EC2"/>
  </w:style>
  <w:style w:type="paragraph" w:customStyle="1" w:styleId="F910CC542AE7F448A75627C162B6709F">
    <w:name w:val="F910CC542AE7F448A75627C162B6709F"/>
    <w:rsid w:val="00CB6EC2"/>
  </w:style>
  <w:style w:type="paragraph" w:customStyle="1" w:styleId="1ABB6207B348244DB213FDDBA90DAFF0">
    <w:name w:val="1ABB6207B348244DB213FDDBA90DAFF0"/>
    <w:rsid w:val="00CB6EC2"/>
  </w:style>
  <w:style w:type="paragraph" w:customStyle="1" w:styleId="EE21C23A8E16314CAD9C8EA6CDAEADAB">
    <w:name w:val="EE21C23A8E16314CAD9C8EA6CDAEADAB"/>
    <w:rsid w:val="00CB6EC2"/>
  </w:style>
  <w:style w:type="paragraph" w:customStyle="1" w:styleId="6DBBBAD16CD7464DBAEF32B1BBCA33E8">
    <w:name w:val="6DBBBAD16CD7464DBAEF32B1BBCA33E8"/>
    <w:rsid w:val="00CB6EC2"/>
  </w:style>
  <w:style w:type="paragraph" w:customStyle="1" w:styleId="3F12AE7EF92DB64BA0AACF2DDD5430AE">
    <w:name w:val="3F12AE7EF92DB64BA0AACF2DDD5430AE"/>
    <w:rsid w:val="00CB6EC2"/>
  </w:style>
  <w:style w:type="paragraph" w:customStyle="1" w:styleId="8EB3001753166240B6981307365531D3">
    <w:name w:val="8EB3001753166240B6981307365531D3"/>
    <w:rsid w:val="00CB6EC2"/>
  </w:style>
  <w:style w:type="paragraph" w:customStyle="1" w:styleId="AFEBEF2152F6834BBCE9A26E84B02CDC">
    <w:name w:val="AFEBEF2152F6834BBCE9A26E84B02CDC"/>
    <w:rsid w:val="00CB6EC2"/>
  </w:style>
  <w:style w:type="paragraph" w:customStyle="1" w:styleId="E6E02B205124054699F603449DD5B2AB">
    <w:name w:val="E6E02B205124054699F603449DD5B2AB"/>
    <w:rsid w:val="00CB6EC2"/>
  </w:style>
  <w:style w:type="paragraph" w:customStyle="1" w:styleId="FB1B83FA2AEAB3448A3C2FA28647DDBD">
    <w:name w:val="FB1B83FA2AEAB3448A3C2FA28647DDBD"/>
    <w:rsid w:val="00CB6EC2"/>
  </w:style>
  <w:style w:type="paragraph" w:customStyle="1" w:styleId="FF878A80CA55CF48940AFD856A1CE19C">
    <w:name w:val="FF878A80CA55CF48940AFD856A1CE19C"/>
    <w:rsid w:val="00CB6EC2"/>
  </w:style>
  <w:style w:type="paragraph" w:customStyle="1" w:styleId="7E8100E14D4F0D41B5CAD173F619FD3E">
    <w:name w:val="7E8100E14D4F0D41B5CAD173F619FD3E"/>
    <w:rsid w:val="00CB6EC2"/>
  </w:style>
  <w:style w:type="paragraph" w:customStyle="1" w:styleId="2ED8FDE27A3D854C942A082E4EACFB53">
    <w:name w:val="2ED8FDE27A3D854C942A082E4EACFB53"/>
    <w:rsid w:val="00CB6EC2"/>
  </w:style>
  <w:style w:type="paragraph" w:customStyle="1" w:styleId="6224BEA532D13E4798999A55AC7C2DD6">
    <w:name w:val="6224BEA532D13E4798999A55AC7C2DD6"/>
    <w:rsid w:val="00CB6E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Grayscale Resume">
      <a:dk1>
        <a:sysClr val="windowText" lastClr="000000"/>
      </a:dk1>
      <a:lt1>
        <a:sysClr val="window" lastClr="FFFFFF"/>
      </a:lt1>
      <a:dk2>
        <a:srgbClr val="4D4D4D"/>
      </a:dk2>
      <a:lt2>
        <a:srgbClr val="FFFFFF"/>
      </a:lt2>
      <a:accent1>
        <a:srgbClr val="F8F8F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rayscale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Grayscale Resume.dotx</Template>
  <TotalTime>0</TotalTime>
  <Pages>2</Pages>
  <Words>545</Words>
  <Characters>3110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3648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Jethro Hotbatahi Hasoloan</dc:creator>
  <cp:keywords/>
  <dc:description/>
  <cp:lastModifiedBy>Jethro Hotbatahi Hasoloan</cp:lastModifiedBy>
  <cp:revision>2</cp:revision>
  <cp:lastPrinted>2014-05-16T17:32:00Z</cp:lastPrinted>
  <dcterms:created xsi:type="dcterms:W3CDTF">2014-06-06T05:19:00Z</dcterms:created>
  <dcterms:modified xsi:type="dcterms:W3CDTF">2014-06-06T05:19:00Z</dcterms:modified>
  <cp:category/>
</cp:coreProperties>
</file>